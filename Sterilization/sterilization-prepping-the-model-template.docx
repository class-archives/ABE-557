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583A79" w14:textId="77777777" w:rsidR="001A0C98" w:rsidRDefault="001A0C98">
      <w:r>
        <w:t>Name:</w:t>
      </w:r>
    </w:p>
    <w:tbl>
      <w:tblPr>
        <w:tblStyle w:val="TableGrid"/>
        <w:tblW w:w="0" w:type="auto"/>
        <w:tblLook w:val="04A0" w:firstRow="1" w:lastRow="0" w:firstColumn="1" w:lastColumn="0" w:noHBand="0" w:noVBand="1"/>
      </w:tblPr>
      <w:tblGrid>
        <w:gridCol w:w="2785"/>
        <w:gridCol w:w="360"/>
        <w:gridCol w:w="810"/>
        <w:gridCol w:w="2112"/>
        <w:gridCol w:w="180"/>
        <w:gridCol w:w="405"/>
        <w:gridCol w:w="2698"/>
      </w:tblGrid>
      <w:tr w:rsidR="000F19A3" w:rsidRPr="00B40ACC" w14:paraId="7FD2A152" w14:textId="77777777" w:rsidTr="00F279FF">
        <w:tc>
          <w:tcPr>
            <w:tcW w:w="9350" w:type="dxa"/>
            <w:gridSpan w:val="7"/>
          </w:tcPr>
          <w:p w14:paraId="30C7E616" w14:textId="4F0A8687" w:rsidR="000F19A3" w:rsidRPr="00B40ACC" w:rsidRDefault="000F19A3" w:rsidP="00F279FF">
            <w:pPr>
              <w:jc w:val="center"/>
              <w:rPr>
                <w:b/>
              </w:rPr>
            </w:pPr>
            <w:r w:rsidRPr="00B40ACC">
              <w:rPr>
                <w:b/>
              </w:rPr>
              <w:t>In-class activity 1 (Individual</w:t>
            </w:r>
            <w:r>
              <w:rPr>
                <w:b/>
              </w:rPr>
              <w:t xml:space="preserve"> working w/ group): Prepping the Model (due end of class 9/</w:t>
            </w:r>
            <w:r w:rsidR="00FB18F7">
              <w:rPr>
                <w:b/>
              </w:rPr>
              <w:t>13</w:t>
            </w:r>
            <w:r>
              <w:rPr>
                <w:b/>
              </w:rPr>
              <w:t>)</w:t>
            </w:r>
          </w:p>
        </w:tc>
      </w:tr>
      <w:tr w:rsidR="000F19A3" w:rsidRPr="00B40ACC" w14:paraId="16F392B4" w14:textId="77777777" w:rsidTr="00F279FF">
        <w:tc>
          <w:tcPr>
            <w:tcW w:w="9350" w:type="dxa"/>
            <w:gridSpan w:val="7"/>
          </w:tcPr>
          <w:p w14:paraId="4E83CF7F" w14:textId="77777777" w:rsidR="000F19A3" w:rsidRPr="00B40ACC" w:rsidRDefault="000F19A3" w:rsidP="00F279FF">
            <w:pPr>
              <w:rPr>
                <w:b/>
              </w:rPr>
            </w:pPr>
            <w:r w:rsidRPr="00B40ACC">
              <w:rPr>
                <w:b/>
              </w:rPr>
              <w:t xml:space="preserve">What properties are needed/not needed for the model? For each property of the food, give reasoning as to why. </w:t>
            </w:r>
          </w:p>
          <w:p w14:paraId="31BC1161" w14:textId="77777777" w:rsidR="000F19A3" w:rsidRPr="00B40ACC" w:rsidRDefault="000F19A3" w:rsidP="00F279FF">
            <w:pPr>
              <w:rPr>
                <w:b/>
              </w:rPr>
            </w:pPr>
          </w:p>
        </w:tc>
      </w:tr>
      <w:tr w:rsidR="000F19A3" w14:paraId="6BB21288" w14:textId="77777777" w:rsidTr="00F279FF">
        <w:tc>
          <w:tcPr>
            <w:tcW w:w="2785" w:type="dxa"/>
          </w:tcPr>
          <w:p w14:paraId="194FBC6A" w14:textId="77777777" w:rsidR="000F19A3" w:rsidRDefault="000F19A3" w:rsidP="00F279FF">
            <w:r>
              <w:t>Food Property:</w:t>
            </w:r>
          </w:p>
          <w:p w14:paraId="22FBEAC1" w14:textId="77777777" w:rsidR="000F19A3" w:rsidRDefault="000F19A3" w:rsidP="00F279FF"/>
          <w:p w14:paraId="3569A317" w14:textId="77777777" w:rsidR="000F19A3" w:rsidRDefault="000F19A3" w:rsidP="00F279FF"/>
          <w:p w14:paraId="30A26CF1" w14:textId="77777777" w:rsidR="000F19A3" w:rsidRDefault="000F19A3" w:rsidP="00F279FF"/>
          <w:p w14:paraId="623A2D3E" w14:textId="77777777" w:rsidR="000F19A3" w:rsidRDefault="000F19A3" w:rsidP="00F279FF"/>
          <w:p w14:paraId="6CE69F9A" w14:textId="77777777" w:rsidR="000F19A3" w:rsidRDefault="000F19A3" w:rsidP="00F279FF"/>
          <w:p w14:paraId="6685CF5A" w14:textId="77777777" w:rsidR="000F19A3" w:rsidRDefault="000F19A3" w:rsidP="00F279FF"/>
          <w:p w14:paraId="3670AC01" w14:textId="77777777" w:rsidR="000F19A3" w:rsidRDefault="000F19A3" w:rsidP="00F279FF"/>
          <w:p w14:paraId="1B8362F4" w14:textId="77777777" w:rsidR="000F19A3" w:rsidRDefault="000F19A3" w:rsidP="00F279FF"/>
        </w:tc>
        <w:tc>
          <w:tcPr>
            <w:tcW w:w="6565" w:type="dxa"/>
            <w:gridSpan w:val="6"/>
          </w:tcPr>
          <w:p w14:paraId="1A77F426" w14:textId="77777777" w:rsidR="000F19A3" w:rsidRDefault="000F19A3" w:rsidP="00F279FF">
            <w:r>
              <w:t>Why Is/Is Not Used:</w:t>
            </w:r>
          </w:p>
          <w:p w14:paraId="06DE108D" w14:textId="77777777" w:rsidR="000F19A3" w:rsidRDefault="000F19A3" w:rsidP="00F279FF"/>
          <w:p w14:paraId="102DB449" w14:textId="77777777" w:rsidR="000F19A3" w:rsidRDefault="000F19A3" w:rsidP="00F279FF"/>
          <w:p w14:paraId="446A1DCD" w14:textId="77777777" w:rsidR="000F19A3" w:rsidRDefault="000F19A3" w:rsidP="00F279FF"/>
          <w:p w14:paraId="36060DAD" w14:textId="77777777" w:rsidR="000F19A3" w:rsidRDefault="000F19A3" w:rsidP="00F279FF"/>
          <w:p w14:paraId="21477546" w14:textId="77777777" w:rsidR="000F19A3" w:rsidRDefault="000F19A3" w:rsidP="00F279FF"/>
          <w:p w14:paraId="4D6AC696" w14:textId="77777777" w:rsidR="000F19A3" w:rsidRDefault="000F19A3" w:rsidP="00F279FF"/>
          <w:p w14:paraId="14513F43" w14:textId="77777777" w:rsidR="000F19A3" w:rsidRDefault="000F19A3" w:rsidP="00F279FF"/>
          <w:p w14:paraId="0BF4ADDB" w14:textId="77777777" w:rsidR="000F19A3" w:rsidRDefault="000F19A3" w:rsidP="00F279FF"/>
          <w:p w14:paraId="44BE6D18" w14:textId="77777777" w:rsidR="000F19A3" w:rsidRDefault="000F19A3" w:rsidP="00F279FF"/>
          <w:p w14:paraId="586C16F2" w14:textId="77777777" w:rsidR="000F19A3" w:rsidRDefault="000F19A3" w:rsidP="00F279FF"/>
          <w:p w14:paraId="45B92AF7" w14:textId="77777777" w:rsidR="000F19A3" w:rsidRDefault="000F19A3" w:rsidP="00F279FF"/>
        </w:tc>
      </w:tr>
      <w:tr w:rsidR="000F19A3" w14:paraId="38C9662C" w14:textId="77777777" w:rsidTr="00F279FF">
        <w:tc>
          <w:tcPr>
            <w:tcW w:w="9350" w:type="dxa"/>
            <w:gridSpan w:val="7"/>
          </w:tcPr>
          <w:p w14:paraId="297DCC37" w14:textId="77777777" w:rsidR="000F19A3" w:rsidRPr="00B40ACC" w:rsidRDefault="000F19A3" w:rsidP="00F279FF">
            <w:pPr>
              <w:rPr>
                <w:b/>
              </w:rPr>
            </w:pPr>
            <w:r w:rsidRPr="00B40ACC">
              <w:rPr>
                <w:b/>
              </w:rPr>
              <w:t xml:space="preserve">For each property where a range or raw data is given, how do you intend to address this in the final model? For each property listed please give reasoning as to why you are choosing your current strategy. </w:t>
            </w:r>
          </w:p>
          <w:p w14:paraId="5A102788" w14:textId="77777777" w:rsidR="000F19A3" w:rsidRDefault="000F19A3" w:rsidP="00F279FF"/>
        </w:tc>
      </w:tr>
      <w:tr w:rsidR="000F19A3" w14:paraId="1E610244" w14:textId="77777777" w:rsidTr="00F279FF">
        <w:tc>
          <w:tcPr>
            <w:tcW w:w="2785" w:type="dxa"/>
          </w:tcPr>
          <w:p w14:paraId="216170B1" w14:textId="77777777" w:rsidR="000F19A3" w:rsidRDefault="000F19A3" w:rsidP="00F279FF">
            <w:r>
              <w:t>Food Property:</w:t>
            </w:r>
          </w:p>
          <w:p w14:paraId="322CED73" w14:textId="77777777" w:rsidR="000F19A3" w:rsidRDefault="000F19A3" w:rsidP="00F279FF"/>
          <w:p w14:paraId="009E22A2" w14:textId="77777777" w:rsidR="000F19A3" w:rsidRDefault="000F19A3" w:rsidP="00F279FF"/>
          <w:p w14:paraId="4DA349C3" w14:textId="77777777" w:rsidR="000F19A3" w:rsidRDefault="000F19A3" w:rsidP="00F279FF"/>
          <w:p w14:paraId="0C519E6D" w14:textId="77777777" w:rsidR="000F19A3" w:rsidRDefault="000F19A3" w:rsidP="00F279FF"/>
          <w:p w14:paraId="32377FB5" w14:textId="77777777" w:rsidR="000F19A3" w:rsidRDefault="000F19A3" w:rsidP="00F279FF"/>
          <w:p w14:paraId="162B20DE" w14:textId="77777777" w:rsidR="000F19A3" w:rsidRDefault="000F19A3" w:rsidP="00F279FF"/>
          <w:p w14:paraId="0F989D86" w14:textId="77777777" w:rsidR="000F19A3" w:rsidRDefault="000F19A3" w:rsidP="00F279FF"/>
          <w:p w14:paraId="6CDFCBFC" w14:textId="77777777" w:rsidR="000F19A3" w:rsidRDefault="000F19A3" w:rsidP="00F279FF"/>
          <w:p w14:paraId="60A16620" w14:textId="77777777" w:rsidR="000F19A3" w:rsidRDefault="000F19A3" w:rsidP="00F279FF"/>
        </w:tc>
        <w:tc>
          <w:tcPr>
            <w:tcW w:w="6565" w:type="dxa"/>
            <w:gridSpan w:val="6"/>
          </w:tcPr>
          <w:p w14:paraId="2AD7C2E7" w14:textId="77777777" w:rsidR="000F19A3" w:rsidRDefault="000F19A3" w:rsidP="00F279FF">
            <w:r>
              <w:t>How will you use or address? Why?</w:t>
            </w:r>
          </w:p>
          <w:p w14:paraId="325CD343" w14:textId="77777777" w:rsidR="000F19A3" w:rsidRDefault="000F19A3" w:rsidP="00F279FF"/>
          <w:p w14:paraId="2E2185C9" w14:textId="77777777" w:rsidR="000F19A3" w:rsidRDefault="000F19A3" w:rsidP="00F279FF"/>
          <w:p w14:paraId="57163EB1" w14:textId="77777777" w:rsidR="000F19A3" w:rsidRDefault="000F19A3" w:rsidP="00F279FF"/>
          <w:p w14:paraId="0B7001DE" w14:textId="77777777" w:rsidR="000F19A3" w:rsidRDefault="000F19A3" w:rsidP="00F279FF"/>
          <w:p w14:paraId="630454E6" w14:textId="77777777" w:rsidR="000F19A3" w:rsidRDefault="000F19A3" w:rsidP="00F279FF"/>
          <w:p w14:paraId="3839DEB0" w14:textId="77777777" w:rsidR="000F19A3" w:rsidRDefault="000F19A3" w:rsidP="00F279FF"/>
          <w:p w14:paraId="1F20C554" w14:textId="77777777" w:rsidR="000F19A3" w:rsidRDefault="000F19A3" w:rsidP="00F279FF"/>
          <w:p w14:paraId="473EF49E" w14:textId="77777777" w:rsidR="000F19A3" w:rsidRDefault="000F19A3" w:rsidP="00F279FF"/>
          <w:p w14:paraId="553B27B7" w14:textId="77777777" w:rsidR="000F19A3" w:rsidRDefault="000F19A3" w:rsidP="00F279FF"/>
          <w:p w14:paraId="596F7AE9" w14:textId="77777777" w:rsidR="000F19A3" w:rsidRDefault="000F19A3" w:rsidP="00F279FF"/>
          <w:p w14:paraId="24CB17E9" w14:textId="77777777" w:rsidR="000F19A3" w:rsidRDefault="000F19A3" w:rsidP="00F279FF"/>
        </w:tc>
      </w:tr>
      <w:tr w:rsidR="000F19A3" w:rsidRPr="00B40ACC" w14:paraId="0B9D89F2" w14:textId="77777777" w:rsidTr="00F279FF">
        <w:tc>
          <w:tcPr>
            <w:tcW w:w="9350" w:type="dxa"/>
            <w:gridSpan w:val="7"/>
          </w:tcPr>
          <w:p w14:paraId="0AA09C29" w14:textId="77777777" w:rsidR="000F19A3" w:rsidRPr="00B40ACC" w:rsidRDefault="000F19A3" w:rsidP="00F279FF">
            <w:pPr>
              <w:rPr>
                <w:b/>
              </w:rPr>
            </w:pPr>
            <w:r w:rsidRPr="00B40ACC">
              <w:rPr>
                <w:b/>
              </w:rPr>
              <w:t xml:space="preserve">Are there any properties of the food that are needed that are not given in the problem statement? If any, please justify why it is needed and what source you will obtain it from. </w:t>
            </w:r>
          </w:p>
          <w:p w14:paraId="4E937FE0" w14:textId="77777777" w:rsidR="000F19A3" w:rsidRPr="00B40ACC" w:rsidRDefault="000F19A3" w:rsidP="00F279FF">
            <w:pPr>
              <w:rPr>
                <w:b/>
              </w:rPr>
            </w:pPr>
          </w:p>
        </w:tc>
      </w:tr>
      <w:tr w:rsidR="000F19A3" w14:paraId="26394C7B" w14:textId="77777777" w:rsidTr="00F279FF">
        <w:tc>
          <w:tcPr>
            <w:tcW w:w="2785" w:type="dxa"/>
          </w:tcPr>
          <w:p w14:paraId="35C1CD06" w14:textId="77777777" w:rsidR="000F19A3" w:rsidRDefault="000F19A3" w:rsidP="00F279FF">
            <w:r>
              <w:t>Food Property Needed:</w:t>
            </w:r>
          </w:p>
        </w:tc>
        <w:tc>
          <w:tcPr>
            <w:tcW w:w="3282" w:type="dxa"/>
            <w:gridSpan w:val="3"/>
          </w:tcPr>
          <w:p w14:paraId="66E33D4A" w14:textId="77777777" w:rsidR="000F19A3" w:rsidRDefault="000F19A3" w:rsidP="00F279FF">
            <w:r>
              <w:t xml:space="preserve">Why is it needed? </w:t>
            </w:r>
          </w:p>
          <w:p w14:paraId="36B31F1E" w14:textId="77777777" w:rsidR="000F19A3" w:rsidRDefault="000F19A3" w:rsidP="00F279FF"/>
          <w:p w14:paraId="10BD9692" w14:textId="77777777" w:rsidR="000F19A3" w:rsidRDefault="000F19A3" w:rsidP="00F279FF"/>
          <w:p w14:paraId="54461C41" w14:textId="77777777" w:rsidR="000F19A3" w:rsidRDefault="000F19A3" w:rsidP="00F279FF"/>
          <w:p w14:paraId="20B6D2D1" w14:textId="77777777" w:rsidR="000F19A3" w:rsidRDefault="000F19A3" w:rsidP="00F279FF"/>
          <w:p w14:paraId="20C2504E" w14:textId="77777777" w:rsidR="000F19A3" w:rsidRDefault="000F19A3" w:rsidP="00F279FF"/>
          <w:p w14:paraId="598F7289" w14:textId="77777777" w:rsidR="000F19A3" w:rsidRDefault="000F19A3" w:rsidP="00F279FF"/>
          <w:p w14:paraId="6F29E66E" w14:textId="77777777" w:rsidR="000F19A3" w:rsidRDefault="000F19A3" w:rsidP="00F279FF"/>
          <w:p w14:paraId="357A030C" w14:textId="77777777" w:rsidR="000F19A3" w:rsidRDefault="000F19A3" w:rsidP="00F279FF"/>
          <w:p w14:paraId="24D3AB38" w14:textId="77777777" w:rsidR="000F19A3" w:rsidRDefault="000F19A3" w:rsidP="00F279FF"/>
          <w:p w14:paraId="675C3E3C" w14:textId="77777777" w:rsidR="000F19A3" w:rsidRDefault="000F19A3" w:rsidP="00F279FF"/>
        </w:tc>
        <w:tc>
          <w:tcPr>
            <w:tcW w:w="3283" w:type="dxa"/>
            <w:gridSpan w:val="3"/>
          </w:tcPr>
          <w:p w14:paraId="58CC7B28" w14:textId="77777777" w:rsidR="000F19A3" w:rsidRDefault="000F19A3" w:rsidP="00F279FF">
            <w:r>
              <w:t>Why did you use the source you did?</w:t>
            </w:r>
          </w:p>
          <w:p w14:paraId="379D94EF" w14:textId="77777777" w:rsidR="000F19A3" w:rsidRDefault="000F19A3" w:rsidP="00F279FF"/>
          <w:p w14:paraId="336761C7" w14:textId="77777777" w:rsidR="000F19A3" w:rsidRDefault="000F19A3" w:rsidP="00F279FF"/>
          <w:p w14:paraId="201ED7AD" w14:textId="77777777" w:rsidR="000F19A3" w:rsidRDefault="000F19A3" w:rsidP="00F279FF"/>
          <w:p w14:paraId="5A44CD28" w14:textId="77777777" w:rsidR="000F19A3" w:rsidRDefault="000F19A3" w:rsidP="00F279FF"/>
          <w:p w14:paraId="1C7F520C" w14:textId="77777777" w:rsidR="000F19A3" w:rsidRDefault="000F19A3" w:rsidP="00F279FF"/>
          <w:p w14:paraId="5B7B5A05" w14:textId="77777777" w:rsidR="000F19A3" w:rsidRDefault="000F19A3" w:rsidP="00F279FF"/>
        </w:tc>
      </w:tr>
      <w:tr w:rsidR="000F19A3" w:rsidRPr="00B40ACC" w14:paraId="1D0A8894" w14:textId="77777777" w:rsidTr="00F279FF">
        <w:tc>
          <w:tcPr>
            <w:tcW w:w="9350" w:type="dxa"/>
            <w:gridSpan w:val="7"/>
          </w:tcPr>
          <w:p w14:paraId="7F37DC47" w14:textId="77777777" w:rsidR="000F19A3" w:rsidRPr="00B40ACC" w:rsidRDefault="000F19A3" w:rsidP="00F279FF">
            <w:pPr>
              <w:rPr>
                <w:b/>
              </w:rPr>
            </w:pPr>
            <w:r w:rsidRPr="00B40ACC">
              <w:rPr>
                <w:b/>
              </w:rPr>
              <w:lastRenderedPageBreak/>
              <w:t xml:space="preserve">What assumptions will you make to solve the problem? For each assumption explain why you made the assumption and what it may limit about your model. </w:t>
            </w:r>
          </w:p>
        </w:tc>
      </w:tr>
      <w:tr w:rsidR="000F19A3" w14:paraId="2A997BBD" w14:textId="77777777" w:rsidTr="00F279FF">
        <w:tc>
          <w:tcPr>
            <w:tcW w:w="3955" w:type="dxa"/>
            <w:gridSpan w:val="3"/>
          </w:tcPr>
          <w:p w14:paraId="3826681D" w14:textId="77777777" w:rsidR="000F19A3" w:rsidRDefault="000F19A3" w:rsidP="00F279FF">
            <w:r>
              <w:t>Assumption(s):</w:t>
            </w:r>
          </w:p>
          <w:p w14:paraId="3474EBEA" w14:textId="77777777" w:rsidR="000F19A3" w:rsidRDefault="000F19A3" w:rsidP="00F279FF"/>
          <w:p w14:paraId="048B3F83" w14:textId="77777777" w:rsidR="000F19A3" w:rsidRDefault="000F19A3" w:rsidP="00F279FF"/>
          <w:p w14:paraId="6D102D59" w14:textId="77777777" w:rsidR="000F19A3" w:rsidRDefault="000F19A3" w:rsidP="00F279FF"/>
          <w:p w14:paraId="20A8A858" w14:textId="77777777" w:rsidR="000F19A3" w:rsidRDefault="000F19A3" w:rsidP="00F279FF"/>
          <w:p w14:paraId="014EF8F0" w14:textId="77777777" w:rsidR="000F19A3" w:rsidRDefault="000F19A3" w:rsidP="00F279FF"/>
        </w:tc>
        <w:tc>
          <w:tcPr>
            <w:tcW w:w="2697" w:type="dxa"/>
            <w:gridSpan w:val="3"/>
          </w:tcPr>
          <w:p w14:paraId="4DB0AECF" w14:textId="77777777" w:rsidR="000F19A3" w:rsidRDefault="000F19A3" w:rsidP="00F279FF">
            <w:r>
              <w:t xml:space="preserve">Why did you choose? </w:t>
            </w:r>
          </w:p>
          <w:p w14:paraId="0E2F07B5" w14:textId="77777777" w:rsidR="000F19A3" w:rsidRDefault="000F19A3" w:rsidP="00F279FF"/>
          <w:p w14:paraId="3D4754CA" w14:textId="77777777" w:rsidR="000F19A3" w:rsidRDefault="000F19A3" w:rsidP="00F279FF"/>
          <w:p w14:paraId="748C9F66" w14:textId="77777777" w:rsidR="000F19A3" w:rsidRDefault="000F19A3" w:rsidP="00F279FF"/>
          <w:p w14:paraId="51CBF9F9" w14:textId="77777777" w:rsidR="000F19A3" w:rsidRDefault="000F19A3" w:rsidP="00F279FF"/>
          <w:p w14:paraId="1941B148" w14:textId="77777777" w:rsidR="000F19A3" w:rsidRDefault="000F19A3" w:rsidP="00F279FF"/>
        </w:tc>
        <w:tc>
          <w:tcPr>
            <w:tcW w:w="2698" w:type="dxa"/>
          </w:tcPr>
          <w:p w14:paraId="083AD93F" w14:textId="77777777" w:rsidR="000F19A3" w:rsidRDefault="000F19A3" w:rsidP="00F279FF">
            <w:r>
              <w:t>What will this limit?</w:t>
            </w:r>
          </w:p>
          <w:p w14:paraId="54AD014E" w14:textId="77777777" w:rsidR="000F19A3" w:rsidRDefault="000F19A3" w:rsidP="00F279FF"/>
          <w:p w14:paraId="0C17E8C0" w14:textId="77777777" w:rsidR="000F19A3" w:rsidRDefault="000F19A3" w:rsidP="00F279FF"/>
          <w:p w14:paraId="0C48D84F" w14:textId="77777777" w:rsidR="000F19A3" w:rsidRDefault="000F19A3" w:rsidP="00F279FF"/>
          <w:p w14:paraId="619EF7E8" w14:textId="77777777" w:rsidR="000F19A3" w:rsidRDefault="000F19A3" w:rsidP="00F279FF"/>
        </w:tc>
      </w:tr>
      <w:tr w:rsidR="000F19A3" w14:paraId="5511EEE2" w14:textId="77777777" w:rsidTr="00F279FF">
        <w:tc>
          <w:tcPr>
            <w:tcW w:w="9350" w:type="dxa"/>
            <w:gridSpan w:val="7"/>
          </w:tcPr>
          <w:p w14:paraId="5D2CD02F" w14:textId="77777777" w:rsidR="000F19A3" w:rsidRPr="00B40ACC" w:rsidRDefault="000F19A3" w:rsidP="00F279FF">
            <w:pPr>
              <w:rPr>
                <w:b/>
              </w:rPr>
            </w:pPr>
            <w:r w:rsidRPr="00B40ACC">
              <w:rPr>
                <w:b/>
              </w:rPr>
              <w:t xml:space="preserve">The mathematical equations necessary to solve the problem. For each equation please explain why it was chosen and any assumptions your model will make about the equations. Please list all equations necessary. </w:t>
            </w:r>
            <w:r>
              <w:rPr>
                <w:b/>
              </w:rPr>
              <w:t xml:space="preserve">Feel free to use the course textbook or online materials. </w:t>
            </w:r>
          </w:p>
          <w:p w14:paraId="1B3B82B4" w14:textId="77777777" w:rsidR="000F19A3" w:rsidRDefault="000F19A3" w:rsidP="00F279FF"/>
        </w:tc>
      </w:tr>
      <w:tr w:rsidR="000F19A3" w14:paraId="0C900D7F" w14:textId="77777777" w:rsidTr="00F279FF">
        <w:tc>
          <w:tcPr>
            <w:tcW w:w="3145" w:type="dxa"/>
            <w:gridSpan w:val="2"/>
          </w:tcPr>
          <w:p w14:paraId="2C06367C" w14:textId="77777777" w:rsidR="000F19A3" w:rsidRDefault="000F19A3" w:rsidP="00F279FF">
            <w:r>
              <w:t>Equation Needed:</w:t>
            </w:r>
          </w:p>
          <w:p w14:paraId="0564F97C" w14:textId="77777777" w:rsidR="000F19A3" w:rsidRDefault="000F19A3" w:rsidP="00F279FF"/>
          <w:p w14:paraId="0DC3B3A3" w14:textId="77777777" w:rsidR="000F19A3" w:rsidRDefault="000F19A3" w:rsidP="00F279FF"/>
          <w:p w14:paraId="27CF206D" w14:textId="77777777" w:rsidR="000F19A3" w:rsidRDefault="000F19A3" w:rsidP="00F279FF"/>
          <w:p w14:paraId="501BAF84" w14:textId="77777777" w:rsidR="000F19A3" w:rsidRDefault="000F19A3" w:rsidP="00F279FF"/>
          <w:p w14:paraId="51294474" w14:textId="77777777" w:rsidR="000F19A3" w:rsidRDefault="000F19A3" w:rsidP="00F279FF"/>
          <w:p w14:paraId="3733E664" w14:textId="77777777" w:rsidR="000F19A3" w:rsidRDefault="000F19A3" w:rsidP="00F279FF"/>
          <w:p w14:paraId="5D1A5268" w14:textId="77777777" w:rsidR="000F19A3" w:rsidRDefault="000F19A3" w:rsidP="00F279FF"/>
          <w:p w14:paraId="55D855F1" w14:textId="77777777" w:rsidR="000F19A3" w:rsidRDefault="000F19A3" w:rsidP="00F279FF"/>
          <w:p w14:paraId="6765E98C" w14:textId="77777777" w:rsidR="000F19A3" w:rsidRDefault="000F19A3" w:rsidP="00F279FF"/>
        </w:tc>
        <w:tc>
          <w:tcPr>
            <w:tcW w:w="3102" w:type="dxa"/>
            <w:gridSpan w:val="3"/>
          </w:tcPr>
          <w:p w14:paraId="4BBD8862" w14:textId="77777777" w:rsidR="000F19A3" w:rsidRDefault="000F19A3" w:rsidP="00F279FF">
            <w:r>
              <w:t>Why is this needed?</w:t>
            </w:r>
          </w:p>
          <w:p w14:paraId="4126005A" w14:textId="77777777" w:rsidR="000F19A3" w:rsidRDefault="000F19A3" w:rsidP="00F279FF"/>
          <w:p w14:paraId="69E853FC" w14:textId="77777777" w:rsidR="000F19A3" w:rsidRDefault="000F19A3" w:rsidP="00F279FF"/>
          <w:p w14:paraId="10EADBD7" w14:textId="77777777" w:rsidR="000F19A3" w:rsidRDefault="000F19A3" w:rsidP="00F279FF"/>
          <w:p w14:paraId="1D009329" w14:textId="77777777" w:rsidR="000F19A3" w:rsidRDefault="000F19A3" w:rsidP="00F279FF"/>
          <w:p w14:paraId="3A1A4D62" w14:textId="77777777" w:rsidR="000F19A3" w:rsidRDefault="000F19A3" w:rsidP="00F279FF"/>
          <w:p w14:paraId="1E177901" w14:textId="77777777" w:rsidR="000F19A3" w:rsidRDefault="000F19A3" w:rsidP="00F279FF"/>
          <w:p w14:paraId="0589CB06" w14:textId="77777777" w:rsidR="000F19A3" w:rsidRDefault="000F19A3" w:rsidP="00F279FF"/>
        </w:tc>
        <w:tc>
          <w:tcPr>
            <w:tcW w:w="3103" w:type="dxa"/>
            <w:gridSpan w:val="2"/>
          </w:tcPr>
          <w:p w14:paraId="123E4660" w14:textId="77777777" w:rsidR="000F19A3" w:rsidRDefault="000F19A3" w:rsidP="00F279FF">
            <w:r>
              <w:t>What assumptions does this equation make?</w:t>
            </w:r>
          </w:p>
          <w:p w14:paraId="7A1E9641" w14:textId="77777777" w:rsidR="000F19A3" w:rsidRDefault="000F19A3" w:rsidP="00F279FF"/>
          <w:p w14:paraId="02774376" w14:textId="77777777" w:rsidR="000F19A3" w:rsidRDefault="000F19A3" w:rsidP="00F279FF"/>
          <w:p w14:paraId="3463C57B" w14:textId="77777777" w:rsidR="000F19A3" w:rsidRDefault="000F19A3" w:rsidP="00F279FF"/>
          <w:p w14:paraId="729BE1B0" w14:textId="77777777" w:rsidR="000F19A3" w:rsidRDefault="000F19A3" w:rsidP="00F279FF"/>
          <w:p w14:paraId="612E2442" w14:textId="77777777" w:rsidR="000F19A3" w:rsidRDefault="000F19A3" w:rsidP="00F279FF"/>
          <w:p w14:paraId="4231D39D" w14:textId="77777777" w:rsidR="000F19A3" w:rsidRDefault="000F19A3" w:rsidP="00F279FF"/>
        </w:tc>
      </w:tr>
      <w:tr w:rsidR="000F19A3" w:rsidRPr="00B40ACC" w14:paraId="101FE230" w14:textId="77777777" w:rsidTr="00F279FF">
        <w:tc>
          <w:tcPr>
            <w:tcW w:w="9350" w:type="dxa"/>
            <w:gridSpan w:val="7"/>
          </w:tcPr>
          <w:p w14:paraId="0D62845A" w14:textId="77777777" w:rsidR="000F19A3" w:rsidRPr="00B40ACC" w:rsidRDefault="000F19A3" w:rsidP="00F279FF">
            <w:pPr>
              <w:rPr>
                <w:b/>
              </w:rPr>
            </w:pPr>
            <w:r w:rsidRPr="00B40ACC">
              <w:rPr>
                <w:b/>
              </w:rPr>
              <w:t xml:space="preserve">What computational technique will you use to solve the system? Explain why this technique was chosen, what the benefits are, and what the limitations are. </w:t>
            </w:r>
            <w:r>
              <w:rPr>
                <w:b/>
              </w:rPr>
              <w:t xml:space="preserve">(For example, implicit finite difference, explicit finite difference, finite element method, Crank-Nicolson method, Monte Carlo method, </w:t>
            </w:r>
            <w:proofErr w:type="spellStart"/>
            <w:r>
              <w:rPr>
                <w:b/>
              </w:rPr>
              <w:t>etc</w:t>
            </w:r>
            <w:proofErr w:type="spellEnd"/>
            <w:r>
              <w:rPr>
                <w:b/>
              </w:rPr>
              <w:t xml:space="preserve">). </w:t>
            </w:r>
          </w:p>
          <w:p w14:paraId="177C218D" w14:textId="77777777" w:rsidR="000F19A3" w:rsidRPr="00B40ACC" w:rsidRDefault="000F19A3" w:rsidP="00F279FF">
            <w:pPr>
              <w:rPr>
                <w:b/>
              </w:rPr>
            </w:pPr>
          </w:p>
        </w:tc>
      </w:tr>
      <w:tr w:rsidR="000F19A3" w14:paraId="66884FE5" w14:textId="77777777" w:rsidTr="00F279FF">
        <w:tc>
          <w:tcPr>
            <w:tcW w:w="9350" w:type="dxa"/>
            <w:gridSpan w:val="7"/>
          </w:tcPr>
          <w:p w14:paraId="3234F540" w14:textId="77777777" w:rsidR="000F19A3" w:rsidRDefault="000F19A3" w:rsidP="00F279FF">
            <w:r>
              <w:t>Computational technique chosen:</w:t>
            </w:r>
          </w:p>
          <w:p w14:paraId="34B1595D" w14:textId="77777777" w:rsidR="000F19A3" w:rsidRDefault="000F19A3" w:rsidP="00F279FF"/>
          <w:p w14:paraId="12BE18B5" w14:textId="77777777" w:rsidR="000F19A3" w:rsidRDefault="000F19A3" w:rsidP="00F279FF"/>
          <w:p w14:paraId="21C69C04" w14:textId="77777777" w:rsidR="000F19A3" w:rsidRDefault="000F19A3" w:rsidP="00F279FF"/>
          <w:p w14:paraId="5B5C0B23" w14:textId="77777777" w:rsidR="000F19A3" w:rsidRDefault="000F19A3" w:rsidP="00F279FF">
            <w:r>
              <w:t>What are the benefits of this technique?</w:t>
            </w:r>
          </w:p>
          <w:p w14:paraId="752414B4" w14:textId="77777777" w:rsidR="000F19A3" w:rsidRDefault="000F19A3" w:rsidP="00F279FF"/>
          <w:p w14:paraId="043B392D" w14:textId="77777777" w:rsidR="000F19A3" w:rsidRDefault="000F19A3" w:rsidP="00F279FF"/>
          <w:p w14:paraId="6F0D2985" w14:textId="77777777" w:rsidR="000F19A3" w:rsidRDefault="000F19A3" w:rsidP="00F279FF"/>
          <w:p w14:paraId="66FEB9AB" w14:textId="77777777" w:rsidR="000F19A3" w:rsidRDefault="000F19A3" w:rsidP="00F279FF"/>
          <w:p w14:paraId="5525B3C1" w14:textId="77777777" w:rsidR="000F19A3" w:rsidRDefault="000F19A3" w:rsidP="00F279FF">
            <w:r>
              <w:t>What are the limitations of this technique?</w:t>
            </w:r>
          </w:p>
          <w:p w14:paraId="226DDCC4" w14:textId="77777777" w:rsidR="000F19A3" w:rsidRDefault="000F19A3" w:rsidP="00F279FF"/>
          <w:p w14:paraId="6BBB0306" w14:textId="77777777" w:rsidR="000F19A3" w:rsidRDefault="000F19A3" w:rsidP="00F279FF"/>
          <w:p w14:paraId="006FE363" w14:textId="77777777" w:rsidR="000F19A3" w:rsidRDefault="000F19A3" w:rsidP="00F279FF"/>
          <w:p w14:paraId="5F72F726" w14:textId="77777777" w:rsidR="000F19A3" w:rsidRDefault="000F19A3" w:rsidP="00F279FF"/>
          <w:p w14:paraId="588050C2" w14:textId="77777777" w:rsidR="000F19A3" w:rsidRDefault="000F19A3" w:rsidP="00F279FF"/>
          <w:p w14:paraId="4DA7139E" w14:textId="77777777" w:rsidR="000F19A3" w:rsidRDefault="000F19A3" w:rsidP="00F279FF">
            <w:r>
              <w:t>Why did you choose this technique over alternatives?</w:t>
            </w:r>
          </w:p>
          <w:p w14:paraId="1DA878E1" w14:textId="77777777" w:rsidR="000F19A3" w:rsidRDefault="000F19A3" w:rsidP="00F279FF"/>
          <w:p w14:paraId="63321977" w14:textId="77777777" w:rsidR="000F19A3" w:rsidRDefault="000F19A3" w:rsidP="00F279FF"/>
          <w:p w14:paraId="1407E03F" w14:textId="47C35628" w:rsidR="000F19A3" w:rsidRDefault="000F19A3" w:rsidP="00F279FF"/>
          <w:p w14:paraId="2BCD1BB1" w14:textId="77777777" w:rsidR="00BD3D10" w:rsidRDefault="00BD3D10" w:rsidP="00F279FF"/>
          <w:p w14:paraId="0D328796" w14:textId="77777777" w:rsidR="000F19A3" w:rsidRDefault="000F19A3" w:rsidP="00F279FF"/>
        </w:tc>
      </w:tr>
      <w:tr w:rsidR="00BD3D10" w14:paraId="13A54E8E" w14:textId="77777777" w:rsidTr="00F279FF">
        <w:tc>
          <w:tcPr>
            <w:tcW w:w="9350" w:type="dxa"/>
            <w:gridSpan w:val="7"/>
          </w:tcPr>
          <w:p w14:paraId="6C9E6569" w14:textId="6B4DB2DB" w:rsidR="00BD3D10" w:rsidRPr="00BD3D10" w:rsidRDefault="00BD3D10" w:rsidP="00F279FF">
            <w:pPr>
              <w:rPr>
                <w:b/>
              </w:rPr>
            </w:pPr>
            <w:r>
              <w:rPr>
                <w:b/>
              </w:rPr>
              <w:t xml:space="preserve">Please show how you intend to combine the properties, equations, assumptions, and numerical techniques in your final solution (provide a </w:t>
            </w:r>
            <w:r w:rsidR="007647DC">
              <w:rPr>
                <w:b/>
              </w:rPr>
              <w:t>“</w:t>
            </w:r>
            <w:r>
              <w:rPr>
                <w:b/>
              </w:rPr>
              <w:t>roadmap</w:t>
            </w:r>
            <w:r w:rsidR="007647DC">
              <w:rPr>
                <w:b/>
              </w:rPr>
              <w:t>”</w:t>
            </w:r>
            <w:bookmarkStart w:id="0" w:name="_GoBack"/>
            <w:bookmarkEnd w:id="0"/>
            <w:r>
              <w:rPr>
                <w:b/>
              </w:rPr>
              <w:t xml:space="preserve"> of how you believe you will solve the problem). Feel free to include diagrams, drawings, or maps. </w:t>
            </w:r>
          </w:p>
        </w:tc>
      </w:tr>
      <w:tr w:rsidR="00BD3D10" w14:paraId="392021DA" w14:textId="77777777" w:rsidTr="00F279FF">
        <w:tc>
          <w:tcPr>
            <w:tcW w:w="9350" w:type="dxa"/>
            <w:gridSpan w:val="7"/>
          </w:tcPr>
          <w:p w14:paraId="76B8735E" w14:textId="77777777" w:rsidR="00BD3D10" w:rsidRDefault="00BD3D10" w:rsidP="00F279FF"/>
          <w:p w14:paraId="28D2042C" w14:textId="77777777" w:rsidR="00BD3D10" w:rsidRDefault="00BD3D10" w:rsidP="00F279FF"/>
          <w:p w14:paraId="67B0DA48" w14:textId="77777777" w:rsidR="00BD3D10" w:rsidRDefault="00BD3D10" w:rsidP="00F279FF"/>
          <w:p w14:paraId="19ED1997" w14:textId="77777777" w:rsidR="00BD3D10" w:rsidRDefault="00BD3D10" w:rsidP="00F279FF"/>
          <w:p w14:paraId="45073C67" w14:textId="77777777" w:rsidR="00BD3D10" w:rsidRDefault="00BD3D10" w:rsidP="00F279FF"/>
          <w:p w14:paraId="73CBC68D" w14:textId="77777777" w:rsidR="00BD3D10" w:rsidRDefault="00BD3D10" w:rsidP="00F279FF"/>
          <w:p w14:paraId="1EBDAD1A" w14:textId="77777777" w:rsidR="00BD3D10" w:rsidRDefault="00BD3D10" w:rsidP="00F279FF"/>
          <w:p w14:paraId="2716A945" w14:textId="77777777" w:rsidR="00BD3D10" w:rsidRDefault="00BD3D10" w:rsidP="00F279FF"/>
          <w:p w14:paraId="6115F2F5" w14:textId="77777777" w:rsidR="00BD3D10" w:rsidRDefault="00BD3D10" w:rsidP="00F279FF"/>
          <w:p w14:paraId="583C0B0C" w14:textId="77777777" w:rsidR="00BD3D10" w:rsidRDefault="00BD3D10" w:rsidP="00F279FF"/>
          <w:p w14:paraId="6D9BD832" w14:textId="77777777" w:rsidR="00BD3D10" w:rsidRDefault="00BD3D10" w:rsidP="00F279FF"/>
          <w:p w14:paraId="3F5DA531" w14:textId="77777777" w:rsidR="00BD3D10" w:rsidRDefault="00BD3D10" w:rsidP="00F279FF"/>
          <w:p w14:paraId="700D1441" w14:textId="77777777" w:rsidR="00BD3D10" w:rsidRDefault="00BD3D10" w:rsidP="00F279FF"/>
          <w:p w14:paraId="5FB3AA30" w14:textId="77777777" w:rsidR="00BD3D10" w:rsidRDefault="00BD3D10" w:rsidP="00F279FF"/>
          <w:p w14:paraId="0AB081AA" w14:textId="77777777" w:rsidR="00BD3D10" w:rsidRDefault="00BD3D10" w:rsidP="00F279FF"/>
          <w:p w14:paraId="177CBA10" w14:textId="77777777" w:rsidR="00BD3D10" w:rsidRDefault="00BD3D10" w:rsidP="00F279FF"/>
          <w:p w14:paraId="7CAC0378" w14:textId="77777777" w:rsidR="00BD3D10" w:rsidRDefault="00BD3D10" w:rsidP="00F279FF"/>
          <w:p w14:paraId="2D0DCC9E" w14:textId="77777777" w:rsidR="00BD3D10" w:rsidRDefault="00BD3D10" w:rsidP="00F279FF"/>
          <w:p w14:paraId="26F8AB48" w14:textId="77777777" w:rsidR="00BD3D10" w:rsidRDefault="00BD3D10" w:rsidP="00F279FF"/>
          <w:p w14:paraId="37BDD63A" w14:textId="77777777" w:rsidR="00BD3D10" w:rsidRDefault="00BD3D10" w:rsidP="00F279FF"/>
          <w:p w14:paraId="36D8035B" w14:textId="77777777" w:rsidR="00BD3D10" w:rsidRDefault="00BD3D10" w:rsidP="00F279FF"/>
          <w:p w14:paraId="27B47F7D" w14:textId="77777777" w:rsidR="00BD3D10" w:rsidRDefault="00BD3D10" w:rsidP="00F279FF"/>
          <w:p w14:paraId="5339D72A" w14:textId="77777777" w:rsidR="00BD3D10" w:rsidRDefault="00BD3D10" w:rsidP="00F279FF"/>
          <w:p w14:paraId="4053F1FA" w14:textId="77777777" w:rsidR="00BD3D10" w:rsidRDefault="00BD3D10" w:rsidP="00F279FF"/>
          <w:p w14:paraId="3ACF9459" w14:textId="77777777" w:rsidR="00BD3D10" w:rsidRDefault="00BD3D10" w:rsidP="00F279FF"/>
          <w:p w14:paraId="2EBF9BA0" w14:textId="77777777" w:rsidR="00BD3D10" w:rsidRDefault="00BD3D10" w:rsidP="00F279FF"/>
          <w:p w14:paraId="3B688A90" w14:textId="77777777" w:rsidR="00BD3D10" w:rsidRDefault="00BD3D10" w:rsidP="00F279FF"/>
          <w:p w14:paraId="594417D8" w14:textId="77777777" w:rsidR="00BD3D10" w:rsidRDefault="00BD3D10" w:rsidP="00F279FF"/>
          <w:p w14:paraId="34C2D552" w14:textId="77777777" w:rsidR="00BD3D10" w:rsidRDefault="00BD3D10" w:rsidP="00F279FF"/>
          <w:p w14:paraId="5D4B6AD0" w14:textId="77777777" w:rsidR="00BD3D10" w:rsidRDefault="00BD3D10" w:rsidP="00F279FF"/>
          <w:p w14:paraId="0B3B5373" w14:textId="77777777" w:rsidR="00BD3D10" w:rsidRDefault="00BD3D10" w:rsidP="00F279FF"/>
          <w:p w14:paraId="70EF916C" w14:textId="77777777" w:rsidR="00BD3D10" w:rsidRDefault="00BD3D10" w:rsidP="00F279FF"/>
          <w:p w14:paraId="7F902C32" w14:textId="77777777" w:rsidR="00BD3D10" w:rsidRDefault="00BD3D10" w:rsidP="00F279FF"/>
          <w:p w14:paraId="6645F89E" w14:textId="77777777" w:rsidR="00BD3D10" w:rsidRDefault="00BD3D10" w:rsidP="00F279FF"/>
          <w:p w14:paraId="6515A329" w14:textId="77777777" w:rsidR="00BD3D10" w:rsidRDefault="00BD3D10" w:rsidP="00F279FF"/>
          <w:p w14:paraId="460FA2A6" w14:textId="036755E2" w:rsidR="00BD3D10" w:rsidRDefault="00BD3D10" w:rsidP="00F279FF"/>
          <w:p w14:paraId="7ED5637E" w14:textId="77777777" w:rsidR="00BD3D10" w:rsidRDefault="00BD3D10" w:rsidP="00F279FF"/>
          <w:p w14:paraId="300AC6E8" w14:textId="77777777" w:rsidR="00BD3D10" w:rsidRDefault="00BD3D10" w:rsidP="00F279FF"/>
          <w:p w14:paraId="734FF49D" w14:textId="77777777" w:rsidR="00BD3D10" w:rsidRDefault="00BD3D10" w:rsidP="00F279FF"/>
          <w:p w14:paraId="7CC61D91" w14:textId="77777777" w:rsidR="00BD3D10" w:rsidRDefault="00BD3D10" w:rsidP="00F279FF"/>
          <w:p w14:paraId="7B5E0C11" w14:textId="77777777" w:rsidR="00BD3D10" w:rsidRDefault="00BD3D10" w:rsidP="00F279FF"/>
          <w:p w14:paraId="7DBB48E0" w14:textId="77777777" w:rsidR="00BD3D10" w:rsidRDefault="00BD3D10" w:rsidP="00F279FF"/>
          <w:p w14:paraId="19D8484E" w14:textId="77777777" w:rsidR="00BD3D10" w:rsidRDefault="00BD3D10" w:rsidP="00F279FF"/>
          <w:p w14:paraId="44C79EB3" w14:textId="45F5E8FC" w:rsidR="00BD3D10" w:rsidRDefault="00BD3D10" w:rsidP="00F279FF"/>
        </w:tc>
      </w:tr>
    </w:tbl>
    <w:p w14:paraId="166DEC32" w14:textId="77777777" w:rsidR="00C348F0" w:rsidRDefault="007647DC"/>
    <w:sectPr w:rsidR="00C348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9A3"/>
    <w:rsid w:val="000F19A3"/>
    <w:rsid w:val="001A0C98"/>
    <w:rsid w:val="00580F1F"/>
    <w:rsid w:val="007647DC"/>
    <w:rsid w:val="00BD3D10"/>
    <w:rsid w:val="00DA6770"/>
    <w:rsid w:val="00F102B6"/>
    <w:rsid w:val="00FB1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7F67D"/>
  <w15:chartTrackingRefBased/>
  <w15:docId w15:val="{2C0DF755-3100-413D-A3DD-B9D05E49C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19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19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F6A749</Template>
  <TotalTime>5</TotalTime>
  <Pages>3</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Engineering Computer Network</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Lyon, Joseph A</dc:creator>
  <cp:keywords/>
  <dc:description/>
  <cp:lastModifiedBy>Lyon, Joseph A</cp:lastModifiedBy>
  <cp:revision>4</cp:revision>
  <dcterms:created xsi:type="dcterms:W3CDTF">2018-09-13T17:00:00Z</dcterms:created>
  <dcterms:modified xsi:type="dcterms:W3CDTF">2018-09-13T17:05:00Z</dcterms:modified>
</cp:coreProperties>
</file>