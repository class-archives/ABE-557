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11732" w14:textId="77777777" w:rsidR="00536217" w:rsidRDefault="00536217" w:rsidP="00536217">
      <w:r>
        <w:t xml:space="preserve">You are a team of new project engineers at </w:t>
      </w:r>
      <w:proofErr w:type="spellStart"/>
      <w:r>
        <w:t>FOODSCorp</w:t>
      </w:r>
      <w:proofErr w:type="spellEnd"/>
      <w:r>
        <w:t xml:space="preserve">.  Your engineering team receives this email regarding a new job your company, </w:t>
      </w:r>
      <w:proofErr w:type="spellStart"/>
      <w:r>
        <w:t>FOODSCorp</w:t>
      </w:r>
      <w:proofErr w:type="spellEnd"/>
      <w:r>
        <w:t>, has been contracted to do.</w:t>
      </w:r>
    </w:p>
    <w:p w14:paraId="5F339C60" w14:textId="77777777" w:rsidR="00536217" w:rsidRDefault="00536217">
      <w:r>
        <w:rPr>
          <w:noProof/>
        </w:rPr>
        <mc:AlternateContent>
          <mc:Choice Requires="wps">
            <w:drawing>
              <wp:anchor distT="0" distB="0" distL="114300" distR="114300" simplePos="0" relativeHeight="251659264" behindDoc="1" locked="0" layoutInCell="1" allowOverlap="1" wp14:anchorId="1E13A527" wp14:editId="72B381F6">
                <wp:simplePos x="0" y="0"/>
                <wp:positionH relativeFrom="margin">
                  <wp:posOffset>0</wp:posOffset>
                </wp:positionH>
                <wp:positionV relativeFrom="paragraph">
                  <wp:posOffset>-635</wp:posOffset>
                </wp:positionV>
                <wp:extent cx="5890260" cy="7719060"/>
                <wp:effectExtent l="0" t="0" r="53340" b="15240"/>
                <wp:wrapNone/>
                <wp:docPr id="3" name="Folded Corner 3"/>
                <wp:cNvGraphicFramePr/>
                <a:graphic xmlns:a="http://schemas.openxmlformats.org/drawingml/2006/main">
                  <a:graphicData uri="http://schemas.microsoft.com/office/word/2010/wordprocessingShape">
                    <wps:wsp>
                      <wps:cNvSpPr/>
                      <wps:spPr>
                        <a:xfrm>
                          <a:off x="0" y="0"/>
                          <a:ext cx="5890260" cy="7719060"/>
                        </a:xfrm>
                        <a:prstGeom prst="foldedCorner">
                          <a:avLst/>
                        </a:prstGeom>
                        <a:solidFill>
                          <a:sysClr val="window" lastClr="FFFFFF"/>
                        </a:solidFill>
                        <a:ln w="12700" cap="flat" cmpd="sng" algn="ctr">
                          <a:solidFill>
                            <a:srgbClr val="5B9BD5">
                              <a:shade val="50000"/>
                            </a:srgbClr>
                          </a:solidFill>
                          <a:prstDash val="solid"/>
                          <a:miter lim="800000"/>
                        </a:ln>
                        <a:effectLst/>
                      </wps:spPr>
                      <wps:txbx>
                        <w:txbxContent>
                          <w:p w14:paraId="23867386" w14:textId="77777777" w:rsidR="00AF4E42" w:rsidRPr="00A25CF9" w:rsidRDefault="00AF4E42" w:rsidP="00536217">
                            <w:pPr>
                              <w:spacing w:line="240" w:lineRule="auto"/>
                              <w:rPr>
                                <w:rFonts w:cs="Segoe UI"/>
                                <w:color w:val="212121"/>
                              </w:rPr>
                            </w:pPr>
                            <w:r w:rsidRPr="00A25CF9">
                              <w:rPr>
                                <w:rFonts w:cs="Segoe UI"/>
                                <w:color w:val="212121"/>
                                <w:shd w:val="clear" w:color="auto" w:fill="FFFFFF"/>
                              </w:rPr>
                              <w:t>-----Original Message-----</w:t>
                            </w:r>
                            <w:r w:rsidRPr="00A25CF9">
                              <w:rPr>
                                <w:rFonts w:cs="Segoe UI"/>
                                <w:color w:val="212121"/>
                              </w:rPr>
                              <w:br/>
                            </w:r>
                            <w:r w:rsidRPr="00A25CF9">
                              <w:rPr>
                                <w:rFonts w:cs="Segoe UI"/>
                                <w:color w:val="212121"/>
                                <w:shd w:val="clear" w:color="auto" w:fill="FFFFFF"/>
                              </w:rPr>
                              <w:t>From: Jennifer Gonzalez [</w:t>
                            </w:r>
                            <w:hyperlink r:id="rId8" w:history="1">
                              <w:r w:rsidRPr="006604F3">
                                <w:rPr>
                                  <w:rStyle w:val="Hyperlink"/>
                                  <w:rFonts w:cs="Segoe UI"/>
                                  <w:shd w:val="clear" w:color="auto" w:fill="FFFFFF"/>
                                </w:rPr>
                                <w:t>mailto: jgonzalez@lyoncorp.com</w:t>
                              </w:r>
                            </w:hyperlink>
                            <w:r w:rsidRPr="00A25CF9">
                              <w:rPr>
                                <w:rFonts w:cs="Segoe UI"/>
                                <w:color w:val="212121"/>
                                <w:shd w:val="clear" w:color="auto" w:fill="FFFFFF"/>
                              </w:rPr>
                              <w:t xml:space="preserve"> ] </w:t>
                            </w:r>
                            <w:r w:rsidRPr="00A25CF9">
                              <w:rPr>
                                <w:rFonts w:cs="Segoe UI"/>
                                <w:color w:val="212121"/>
                              </w:rPr>
                              <w:br/>
                            </w:r>
                            <w:r w:rsidRPr="00A25CF9">
                              <w:rPr>
                                <w:rFonts w:cs="Segoe UI"/>
                                <w:color w:val="212121"/>
                                <w:shd w:val="clear" w:color="auto" w:fill="FFFFFF"/>
                              </w:rPr>
                              <w:t>Sent: Tuesday, March 10, 2017 7:00 AM</w:t>
                            </w:r>
                            <w:r w:rsidRPr="00A25CF9">
                              <w:rPr>
                                <w:rFonts w:cs="Segoe UI"/>
                                <w:color w:val="212121"/>
                              </w:rPr>
                              <w:br/>
                            </w:r>
                            <w:r w:rsidRPr="00A25CF9">
                              <w:rPr>
                                <w:rFonts w:cs="Segoe UI"/>
                                <w:color w:val="212121"/>
                                <w:shd w:val="clear" w:color="auto" w:fill="FFFFFF"/>
                              </w:rPr>
                              <w:t>To: Purdue Engineering Team</w:t>
                            </w:r>
                            <w:r w:rsidRPr="00A25CF9">
                              <w:rPr>
                                <w:rFonts w:cs="Segoe UI"/>
                                <w:color w:val="212121"/>
                              </w:rPr>
                              <w:br/>
                            </w:r>
                            <w:r>
                              <w:rPr>
                                <w:rFonts w:cs="Segoe UI"/>
                                <w:color w:val="212121"/>
                                <w:shd w:val="clear" w:color="auto" w:fill="FFFFFF"/>
                              </w:rPr>
                              <w:t>Subject: Sterilization</w:t>
                            </w:r>
                            <w:r w:rsidRPr="00A25CF9">
                              <w:rPr>
                                <w:rFonts w:cs="Segoe UI"/>
                                <w:color w:val="212121"/>
                                <w:shd w:val="clear" w:color="auto" w:fill="FFFFFF"/>
                              </w:rPr>
                              <w:t xml:space="preserve"> Line Malfunction</w:t>
                            </w:r>
                            <w:r w:rsidRPr="00A25CF9">
                              <w:rPr>
                                <w:rFonts w:cs="Segoe UI"/>
                                <w:color w:val="212121"/>
                              </w:rPr>
                              <w:br/>
                            </w:r>
                            <w:r w:rsidRPr="00A25CF9">
                              <w:rPr>
                                <w:rFonts w:cs="Segoe UI"/>
                                <w:color w:val="212121"/>
                              </w:rPr>
                              <w:br/>
                            </w:r>
                            <w:r>
                              <w:rPr>
                                <w:rFonts w:cs="Segoe UI"/>
                                <w:color w:val="212121"/>
                                <w:shd w:val="clear" w:color="auto" w:fill="FFFFFF"/>
                              </w:rPr>
                              <w:t xml:space="preserve">Hey </w:t>
                            </w:r>
                            <w:proofErr w:type="spellStart"/>
                            <w:r>
                              <w:rPr>
                                <w:rFonts w:cs="Segoe UI"/>
                                <w:color w:val="212121"/>
                                <w:shd w:val="clear" w:color="auto" w:fill="FFFFFF"/>
                              </w:rPr>
                              <w:t>FOODSCorp</w:t>
                            </w:r>
                            <w:proofErr w:type="spellEnd"/>
                            <w:r>
                              <w:rPr>
                                <w:rFonts w:cs="Segoe UI"/>
                                <w:color w:val="212121"/>
                                <w:shd w:val="clear" w:color="auto" w:fill="FFFFFF"/>
                              </w:rPr>
                              <w:t xml:space="preserve"> team</w:t>
                            </w:r>
                            <w:r w:rsidRPr="00A25CF9">
                              <w:rPr>
                                <w:rFonts w:cs="Segoe UI"/>
                                <w:color w:val="212121"/>
                                <w:shd w:val="clear" w:color="auto" w:fill="FFFFFF"/>
                              </w:rPr>
                              <w:t xml:space="preserve">, </w:t>
                            </w:r>
                          </w:p>
                          <w:p w14:paraId="780A92F9" w14:textId="2CF2FB05" w:rsidR="00AF4E42" w:rsidRDefault="00AF4E42" w:rsidP="00536217">
                            <w:pPr>
                              <w:spacing w:line="240" w:lineRule="auto"/>
                              <w:rPr>
                                <w:rFonts w:cs="Segoe UI"/>
                                <w:color w:val="212121"/>
                                <w:shd w:val="clear" w:color="auto" w:fill="FFFFFF"/>
                              </w:rPr>
                            </w:pPr>
                            <w:r w:rsidRPr="00A25CF9">
                              <w:rPr>
                                <w:rFonts w:cs="Segoe UI"/>
                                <w:color w:val="212121"/>
                                <w:shd w:val="clear" w:color="auto" w:fill="FFFFFF"/>
                              </w:rPr>
                              <w:t>We know we have done work with you before and are confident we will get great results again.</w:t>
                            </w:r>
                            <w:r>
                              <w:rPr>
                                <w:rFonts w:cs="Segoe UI"/>
                                <w:color w:val="212121"/>
                                <w:shd w:val="clear" w:color="auto" w:fill="FFFFFF"/>
                              </w:rPr>
                              <w:t xml:space="preserve"> Last night one of our heaters before the filler went out for our canning sterilization line. The manufacturer of the filler is unfortunately in Germany and this is a specialty part, so we don’t expect to get the new heating element for a couple of months. In addition, we reached out to general machining, however, they too cannot generate the new heating element. The line is work about 10k an hour and runs four different products, so anything we can do to get it running again the company is willing to try. </w:t>
                            </w:r>
                            <w:r w:rsidRPr="00A25CF9">
                              <w:rPr>
                                <w:rFonts w:cs="Segoe UI"/>
                                <w:color w:val="212121"/>
                                <w:shd w:val="clear" w:color="auto" w:fill="FFFFFF"/>
                              </w:rPr>
                              <w:t xml:space="preserve"> </w:t>
                            </w:r>
                          </w:p>
                          <w:p w14:paraId="48B55C9B" w14:textId="2AC1B3CE" w:rsidR="00AF4E42" w:rsidRDefault="00AF4E42" w:rsidP="00536217">
                            <w:pPr>
                              <w:spacing w:line="240" w:lineRule="auto"/>
                              <w:rPr>
                                <w:rFonts w:cs="Segoe UI"/>
                                <w:color w:val="212121"/>
                              </w:rPr>
                            </w:pPr>
                            <w:r w:rsidRPr="00A25CF9">
                              <w:rPr>
                                <w:rFonts w:cs="Segoe UI"/>
                                <w:color w:val="212121"/>
                                <w:shd w:val="clear" w:color="auto" w:fill="FFFFFF"/>
                              </w:rPr>
                              <w:t xml:space="preserve">Our </w:t>
                            </w:r>
                            <w:r>
                              <w:rPr>
                                <w:rFonts w:cs="Segoe UI"/>
                                <w:color w:val="212121"/>
                                <w:shd w:val="clear" w:color="auto" w:fill="FFFFFF"/>
                              </w:rPr>
                              <w:t>hope is within the next two weeks</w:t>
                            </w:r>
                            <w:r w:rsidRPr="00A25CF9">
                              <w:rPr>
                                <w:rFonts w:cs="Segoe UI"/>
                                <w:color w:val="212121"/>
                                <w:shd w:val="clear" w:color="auto" w:fill="FFFFFF"/>
                              </w:rPr>
                              <w:t xml:space="preserve"> to get the line back up and running by adjusting processing parameters, however, we do not have the capabilities in house to model the process using MATLAB software.</w:t>
                            </w:r>
                            <w:r>
                              <w:rPr>
                                <w:rFonts w:cs="Segoe UI"/>
                                <w:color w:val="212121"/>
                                <w:shd w:val="clear" w:color="auto" w:fill="FFFFFF"/>
                              </w:rPr>
                              <w:t xml:space="preserve"> The heating element was originally able to heat the food material prior to canning to 200 </w:t>
                            </w:r>
                            <w:proofErr w:type="spellStart"/>
                            <w:r>
                              <w:rPr>
                                <w:rFonts w:cs="Segoe UI"/>
                                <w:color w:val="212121"/>
                                <w:shd w:val="clear" w:color="auto" w:fill="FFFFFF"/>
                                <w:vertAlign w:val="superscript"/>
                              </w:rPr>
                              <w:t>o</w:t>
                            </w:r>
                            <w:r>
                              <w:rPr>
                                <w:rFonts w:cs="Segoe UI"/>
                                <w:color w:val="212121"/>
                                <w:shd w:val="clear" w:color="auto" w:fill="FFFFFF"/>
                              </w:rPr>
                              <w:t>F</w:t>
                            </w:r>
                            <w:proofErr w:type="spellEnd"/>
                            <w:r>
                              <w:rPr>
                                <w:rFonts w:cs="Segoe UI"/>
                                <w:color w:val="212121"/>
                                <w:shd w:val="clear" w:color="auto" w:fill="FFFFFF"/>
                              </w:rPr>
                              <w:t xml:space="preserve"> however, the replacement part we found can only achieve a filling temperature of 180</w:t>
                            </w:r>
                            <w:r>
                              <w:rPr>
                                <w:rFonts w:cs="Segoe UI"/>
                                <w:color w:val="212121"/>
                                <w:shd w:val="clear" w:color="auto" w:fill="FFFFFF"/>
                                <w:vertAlign w:val="superscript"/>
                              </w:rPr>
                              <w:t xml:space="preserve"> </w:t>
                            </w:r>
                            <w:proofErr w:type="spellStart"/>
                            <w:r>
                              <w:rPr>
                                <w:rFonts w:cs="Segoe UI"/>
                                <w:color w:val="212121"/>
                                <w:vertAlign w:val="superscript"/>
                              </w:rPr>
                              <w:t>o</w:t>
                            </w:r>
                            <w:r>
                              <w:rPr>
                                <w:rFonts w:cs="Segoe UI"/>
                                <w:color w:val="212121"/>
                              </w:rPr>
                              <w:t>F</w:t>
                            </w:r>
                            <w:proofErr w:type="spellEnd"/>
                            <w:r>
                              <w:rPr>
                                <w:rFonts w:cs="Segoe UI"/>
                                <w:color w:val="212121"/>
                              </w:rPr>
                              <w:t xml:space="preserve"> currently. After the food is canned, it is heated to commercial sterilization and then it is cooled with water. Our micro team has asked per company policy that we achieve a 12-15 log reduction in microbial load prior to production. Our quality team has asked that we maximize our Vitamin B1 and Vitamin C intact in all products.</w:t>
                            </w:r>
                          </w:p>
                          <w:p w14:paraId="70AE93C7" w14:textId="7F8BCB88" w:rsidR="00AF4E42" w:rsidRPr="007F2E9F" w:rsidRDefault="00AF4E42" w:rsidP="00536217">
                            <w:pPr>
                              <w:spacing w:line="240" w:lineRule="auto"/>
                              <w:rPr>
                                <w:rFonts w:cs="Segoe UI"/>
                                <w:color w:val="212121"/>
                                <w:shd w:val="clear" w:color="auto" w:fill="FFFFFF"/>
                              </w:rPr>
                            </w:pPr>
                            <w:r>
                              <w:rPr>
                                <w:rFonts w:cs="Segoe UI"/>
                                <w:color w:val="212121"/>
                              </w:rPr>
                              <w:t xml:space="preserve">I’ve attached a document overviewing the properties of the food materials as well as a blueprint overviewing our production process. Please deliver us an appropriate computational model via MATLAB software that is capable of outputting visuals of the sterilization process for all four food products showing temperature at various points along the radius as a function of time in addition to plots describing micro load and nutrition degradation. This program should also be able to describe optimal conditions for nutrient retention. In addition, if you could inform us of potential additional energy and time costs from our normal process that would be helpful. The production runs primarily in the midwestern United States.  </w:t>
                            </w:r>
                            <w:r w:rsidRPr="00A25CF9">
                              <w:rPr>
                                <w:rFonts w:cs="Segoe UI"/>
                                <w:color w:val="212121"/>
                              </w:rPr>
                              <w:br/>
                            </w:r>
                            <w:r w:rsidRPr="00A25CF9">
                              <w:rPr>
                                <w:rFonts w:cs="Segoe UI"/>
                                <w:color w:val="212121"/>
                              </w:rPr>
                              <w:br/>
                            </w:r>
                            <w:r w:rsidRPr="00A25CF9">
                              <w:rPr>
                                <w:rFonts w:cs="Segoe UI"/>
                                <w:color w:val="212121"/>
                                <w:shd w:val="clear" w:color="auto" w:fill="FFFFFF"/>
                              </w:rPr>
                              <w:t>Thanks!</w:t>
                            </w:r>
                            <w:r w:rsidRPr="00A25CF9">
                              <w:rPr>
                                <w:rFonts w:cs="Segoe UI"/>
                                <w:color w:val="212121"/>
                              </w:rPr>
                              <w:br/>
                            </w:r>
                            <w:r w:rsidRPr="00A25CF9">
                              <w:rPr>
                                <w:rFonts w:cs="Segoe UI"/>
                                <w:color w:val="212121"/>
                                <w:shd w:val="clear" w:color="auto" w:fill="FFFFFF"/>
                              </w:rPr>
                              <w:t>Jenn</w:t>
                            </w:r>
                            <w:r w:rsidRPr="00A25CF9">
                              <w:rPr>
                                <w:rFonts w:cs="Segoe UI"/>
                                <w:color w:val="212121"/>
                              </w:rPr>
                              <w:br/>
                            </w:r>
                            <w:r w:rsidRPr="00A25CF9">
                              <w:rPr>
                                <w:rFonts w:cs="Segoe UI"/>
                                <w:color w:val="212121"/>
                                <w:shd w:val="clear" w:color="auto" w:fill="FFFFFF"/>
                              </w:rPr>
                              <w:t>________________________________</w:t>
                            </w:r>
                            <w:r w:rsidRPr="00A25CF9">
                              <w:rPr>
                                <w:rFonts w:cs="Segoe UI"/>
                                <w:color w:val="212121"/>
                              </w:rPr>
                              <w:br/>
                            </w:r>
                            <w:r w:rsidRPr="00A25CF9">
                              <w:rPr>
                                <w:rFonts w:cs="Segoe UI"/>
                                <w:color w:val="212121"/>
                                <w:shd w:val="clear" w:color="auto" w:fill="FFFFFF"/>
                              </w:rPr>
                              <w:t>CAUTION: This email</w:t>
                            </w:r>
                            <w:r>
                              <w:rPr>
                                <w:rFonts w:cs="Segoe UI"/>
                                <w:color w:val="212121"/>
                                <w:shd w:val="clear" w:color="auto" w:fill="FFFFFF"/>
                              </w:rPr>
                              <w:t xml:space="preserve"> originates from outside of </w:t>
                            </w:r>
                            <w:proofErr w:type="spellStart"/>
                            <w:r>
                              <w:rPr>
                                <w:rFonts w:cs="Segoe UI"/>
                                <w:color w:val="212121"/>
                                <w:shd w:val="clear" w:color="auto" w:fill="FFFFFF"/>
                              </w:rPr>
                              <w:t>FOODS</w:t>
                            </w:r>
                            <w:r w:rsidRPr="00A25CF9">
                              <w:rPr>
                                <w:rFonts w:cs="Segoe UI"/>
                                <w:color w:val="212121"/>
                                <w:shd w:val="clear" w:color="auto" w:fill="FFFFFF"/>
                              </w:rPr>
                              <w:t>Corp</w:t>
                            </w:r>
                            <w:proofErr w:type="spellEnd"/>
                            <w:r w:rsidRPr="00A25CF9">
                              <w:rPr>
                                <w:rFonts w:cs="Segoe UI"/>
                                <w:color w:val="212121"/>
                                <w:shd w:val="clear" w:color="auto" w:fill="FFFFFF"/>
                              </w:rPr>
                              <w:t xml:space="preserve">.  Please consider carefully whether you should click on any link, open any attachment, or provide any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3A52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 o:spid="_x0000_s1026" type="#_x0000_t65" style="position:absolute;margin-left:0;margin-top:-.05pt;width:463.8pt;height:607.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" adj="18000" fillcolor="window" strokecolor="#41719c" strokeweight="1pt">
                <v:stroke joinstyle="miter"/>
                <v:textbox>
                  <w:txbxContent>
                    <w:p w14:paraId="23867386" w14:textId="77777777" w:rsidR="00AF4E42" w:rsidRPr="00A25CF9" w:rsidRDefault="00AF4E42" w:rsidP="00536217">
                      <w:pPr>
                        <w:spacing w:line="240" w:lineRule="auto"/>
                        <w:rPr>
                          <w:rFonts w:cs="Segoe UI"/>
                          <w:color w:val="212121"/>
                        </w:rPr>
                      </w:pPr>
                      <w:r w:rsidRPr="00A25CF9">
                        <w:rPr>
                          <w:rFonts w:cs="Segoe UI"/>
                          <w:color w:val="212121"/>
                          <w:shd w:val="clear" w:color="auto" w:fill="FFFFFF"/>
                        </w:rPr>
                        <w:t>-----Original Message-----</w:t>
                      </w:r>
                      <w:r w:rsidRPr="00A25CF9">
                        <w:rPr>
                          <w:rFonts w:cs="Segoe UI"/>
                          <w:color w:val="212121"/>
                        </w:rPr>
                        <w:br/>
                      </w:r>
                      <w:r w:rsidRPr="00A25CF9">
                        <w:rPr>
                          <w:rFonts w:cs="Segoe UI"/>
                          <w:color w:val="212121"/>
                          <w:shd w:val="clear" w:color="auto" w:fill="FFFFFF"/>
                        </w:rPr>
                        <w:t>From: Jennifer Gonzalez [</w:t>
                      </w:r>
                      <w:hyperlink r:id="rId9" w:history="1">
                        <w:r w:rsidRPr="006604F3">
                          <w:rPr>
                            <w:rStyle w:val="Hyperlink"/>
                            <w:rFonts w:cs="Segoe UI"/>
                            <w:shd w:val="clear" w:color="auto" w:fill="FFFFFF"/>
                          </w:rPr>
                          <w:t>mailto: jgonzalez@lyoncorp.com</w:t>
                        </w:r>
                      </w:hyperlink>
                      <w:r w:rsidRPr="00A25CF9">
                        <w:rPr>
                          <w:rFonts w:cs="Segoe UI"/>
                          <w:color w:val="212121"/>
                          <w:shd w:val="clear" w:color="auto" w:fill="FFFFFF"/>
                        </w:rPr>
                        <w:t xml:space="preserve"> ] </w:t>
                      </w:r>
                      <w:r w:rsidRPr="00A25CF9">
                        <w:rPr>
                          <w:rFonts w:cs="Segoe UI"/>
                          <w:color w:val="212121"/>
                        </w:rPr>
                        <w:br/>
                      </w:r>
                      <w:r w:rsidRPr="00A25CF9">
                        <w:rPr>
                          <w:rFonts w:cs="Segoe UI"/>
                          <w:color w:val="212121"/>
                          <w:shd w:val="clear" w:color="auto" w:fill="FFFFFF"/>
                        </w:rPr>
                        <w:t>Sent: Tuesday, March 10, 2017 7:00 AM</w:t>
                      </w:r>
                      <w:r w:rsidRPr="00A25CF9">
                        <w:rPr>
                          <w:rFonts w:cs="Segoe UI"/>
                          <w:color w:val="212121"/>
                        </w:rPr>
                        <w:br/>
                      </w:r>
                      <w:r w:rsidRPr="00A25CF9">
                        <w:rPr>
                          <w:rFonts w:cs="Segoe UI"/>
                          <w:color w:val="212121"/>
                          <w:shd w:val="clear" w:color="auto" w:fill="FFFFFF"/>
                        </w:rPr>
                        <w:t>To: Purdue Engineering Team</w:t>
                      </w:r>
                      <w:r w:rsidRPr="00A25CF9">
                        <w:rPr>
                          <w:rFonts w:cs="Segoe UI"/>
                          <w:color w:val="212121"/>
                        </w:rPr>
                        <w:br/>
                      </w:r>
                      <w:r>
                        <w:rPr>
                          <w:rFonts w:cs="Segoe UI"/>
                          <w:color w:val="212121"/>
                          <w:shd w:val="clear" w:color="auto" w:fill="FFFFFF"/>
                        </w:rPr>
                        <w:t>Subject: Sterilization</w:t>
                      </w:r>
                      <w:r w:rsidRPr="00A25CF9">
                        <w:rPr>
                          <w:rFonts w:cs="Segoe UI"/>
                          <w:color w:val="212121"/>
                          <w:shd w:val="clear" w:color="auto" w:fill="FFFFFF"/>
                        </w:rPr>
                        <w:t xml:space="preserve"> Line Malfunction</w:t>
                      </w:r>
                      <w:r w:rsidRPr="00A25CF9">
                        <w:rPr>
                          <w:rFonts w:cs="Segoe UI"/>
                          <w:color w:val="212121"/>
                        </w:rPr>
                        <w:br/>
                      </w:r>
                      <w:r w:rsidRPr="00A25CF9">
                        <w:rPr>
                          <w:rFonts w:cs="Segoe UI"/>
                          <w:color w:val="212121"/>
                        </w:rPr>
                        <w:br/>
                      </w:r>
                      <w:r>
                        <w:rPr>
                          <w:rFonts w:cs="Segoe UI"/>
                          <w:color w:val="212121"/>
                          <w:shd w:val="clear" w:color="auto" w:fill="FFFFFF"/>
                        </w:rPr>
                        <w:t xml:space="preserve">Hey </w:t>
                      </w:r>
                      <w:proofErr w:type="spellStart"/>
                      <w:r>
                        <w:rPr>
                          <w:rFonts w:cs="Segoe UI"/>
                          <w:color w:val="212121"/>
                          <w:shd w:val="clear" w:color="auto" w:fill="FFFFFF"/>
                        </w:rPr>
                        <w:t>FOODSCorp</w:t>
                      </w:r>
                      <w:proofErr w:type="spellEnd"/>
                      <w:r>
                        <w:rPr>
                          <w:rFonts w:cs="Segoe UI"/>
                          <w:color w:val="212121"/>
                          <w:shd w:val="clear" w:color="auto" w:fill="FFFFFF"/>
                        </w:rPr>
                        <w:t xml:space="preserve"> team</w:t>
                      </w:r>
                      <w:r w:rsidRPr="00A25CF9">
                        <w:rPr>
                          <w:rFonts w:cs="Segoe UI"/>
                          <w:color w:val="212121"/>
                          <w:shd w:val="clear" w:color="auto" w:fill="FFFFFF"/>
                        </w:rPr>
                        <w:t xml:space="preserve">, </w:t>
                      </w:r>
                    </w:p>
                    <w:p w14:paraId="780A92F9" w14:textId="2CF2FB05" w:rsidR="00AF4E42" w:rsidRDefault="00AF4E42" w:rsidP="00536217">
                      <w:pPr>
                        <w:spacing w:line="240" w:lineRule="auto"/>
                        <w:rPr>
                          <w:rFonts w:cs="Segoe UI"/>
                          <w:color w:val="212121"/>
                          <w:shd w:val="clear" w:color="auto" w:fill="FFFFFF"/>
                        </w:rPr>
                      </w:pPr>
                      <w:r w:rsidRPr="00A25CF9">
                        <w:rPr>
                          <w:rFonts w:cs="Segoe UI"/>
                          <w:color w:val="212121"/>
                          <w:shd w:val="clear" w:color="auto" w:fill="FFFFFF"/>
                        </w:rPr>
                        <w:t>We know we have done work with you before and are confident we will get great results again.</w:t>
                      </w:r>
                      <w:r>
                        <w:rPr>
                          <w:rFonts w:cs="Segoe UI"/>
                          <w:color w:val="212121"/>
                          <w:shd w:val="clear" w:color="auto" w:fill="FFFFFF"/>
                        </w:rPr>
                        <w:t xml:space="preserve"> Last night one of our heaters before the filler went out for our canning sterilization line. The manufacturer of the filler is unfortunately in Germany and this is a specialty part, so we don’t expect to get the new heating element for a couple of months. In addition, we reached out to general machining, however, they too cannot generate the new heating element. The line is work about 10k an hour and runs four different products, so anything we can do to get it running again the company is willing to try. </w:t>
                      </w:r>
                      <w:r w:rsidRPr="00A25CF9">
                        <w:rPr>
                          <w:rFonts w:cs="Segoe UI"/>
                          <w:color w:val="212121"/>
                          <w:shd w:val="clear" w:color="auto" w:fill="FFFFFF"/>
                        </w:rPr>
                        <w:t xml:space="preserve"> </w:t>
                      </w:r>
                    </w:p>
                    <w:p w14:paraId="48B55C9B" w14:textId="2AC1B3CE" w:rsidR="00AF4E42" w:rsidRDefault="00AF4E42" w:rsidP="00536217">
                      <w:pPr>
                        <w:spacing w:line="240" w:lineRule="auto"/>
                        <w:rPr>
                          <w:rFonts w:cs="Segoe UI"/>
                          <w:color w:val="212121"/>
                        </w:rPr>
                      </w:pPr>
                      <w:r w:rsidRPr="00A25CF9">
                        <w:rPr>
                          <w:rFonts w:cs="Segoe UI"/>
                          <w:color w:val="212121"/>
                          <w:shd w:val="clear" w:color="auto" w:fill="FFFFFF"/>
                        </w:rPr>
                        <w:t xml:space="preserve">Our </w:t>
                      </w:r>
                      <w:r>
                        <w:rPr>
                          <w:rFonts w:cs="Segoe UI"/>
                          <w:color w:val="212121"/>
                          <w:shd w:val="clear" w:color="auto" w:fill="FFFFFF"/>
                        </w:rPr>
                        <w:t>hope is within the next two weeks</w:t>
                      </w:r>
                      <w:r w:rsidRPr="00A25CF9">
                        <w:rPr>
                          <w:rFonts w:cs="Segoe UI"/>
                          <w:color w:val="212121"/>
                          <w:shd w:val="clear" w:color="auto" w:fill="FFFFFF"/>
                        </w:rPr>
                        <w:t xml:space="preserve"> to get the line back up and running by adjusting processing parameters, however, we do not have the capabilities in house to model the process using MATLAB software.</w:t>
                      </w:r>
                      <w:r>
                        <w:rPr>
                          <w:rFonts w:cs="Segoe UI"/>
                          <w:color w:val="212121"/>
                          <w:shd w:val="clear" w:color="auto" w:fill="FFFFFF"/>
                        </w:rPr>
                        <w:t xml:space="preserve"> The heating element was originally able to heat the food material prior to canning to 200 </w:t>
                      </w:r>
                      <w:proofErr w:type="spellStart"/>
                      <w:r>
                        <w:rPr>
                          <w:rFonts w:cs="Segoe UI"/>
                          <w:color w:val="212121"/>
                          <w:shd w:val="clear" w:color="auto" w:fill="FFFFFF"/>
                          <w:vertAlign w:val="superscript"/>
                        </w:rPr>
                        <w:t>o</w:t>
                      </w:r>
                      <w:r>
                        <w:rPr>
                          <w:rFonts w:cs="Segoe UI"/>
                          <w:color w:val="212121"/>
                          <w:shd w:val="clear" w:color="auto" w:fill="FFFFFF"/>
                        </w:rPr>
                        <w:t>F</w:t>
                      </w:r>
                      <w:proofErr w:type="spellEnd"/>
                      <w:r>
                        <w:rPr>
                          <w:rFonts w:cs="Segoe UI"/>
                          <w:color w:val="212121"/>
                          <w:shd w:val="clear" w:color="auto" w:fill="FFFFFF"/>
                        </w:rPr>
                        <w:t xml:space="preserve"> however, the replacement part we found can only achieve a filling temperature of 180</w:t>
                      </w:r>
                      <w:r>
                        <w:rPr>
                          <w:rFonts w:cs="Segoe UI"/>
                          <w:color w:val="212121"/>
                          <w:shd w:val="clear" w:color="auto" w:fill="FFFFFF"/>
                          <w:vertAlign w:val="superscript"/>
                        </w:rPr>
                        <w:t xml:space="preserve"> </w:t>
                      </w:r>
                      <w:proofErr w:type="spellStart"/>
                      <w:r>
                        <w:rPr>
                          <w:rFonts w:cs="Segoe UI"/>
                          <w:color w:val="212121"/>
                          <w:vertAlign w:val="superscript"/>
                        </w:rPr>
                        <w:t>o</w:t>
                      </w:r>
                      <w:r>
                        <w:rPr>
                          <w:rFonts w:cs="Segoe UI"/>
                          <w:color w:val="212121"/>
                        </w:rPr>
                        <w:t>F</w:t>
                      </w:r>
                      <w:proofErr w:type="spellEnd"/>
                      <w:r>
                        <w:rPr>
                          <w:rFonts w:cs="Segoe UI"/>
                          <w:color w:val="212121"/>
                        </w:rPr>
                        <w:t xml:space="preserve"> currently. After the food is canned, it is heated to commercial sterilization and then it is cooled with water. Our micro team has asked per company policy that we achieve a 12-15 log reduction in microbial load prior to production. Our quality team has asked that we maximize our Vitamin B1 and Vitamin C intact in all products.</w:t>
                      </w:r>
                    </w:p>
                    <w:p w14:paraId="70AE93C7" w14:textId="7F8BCB88" w:rsidR="00AF4E42" w:rsidRPr="007F2E9F" w:rsidRDefault="00AF4E42" w:rsidP="00536217">
                      <w:pPr>
                        <w:spacing w:line="240" w:lineRule="auto"/>
                        <w:rPr>
                          <w:rFonts w:cs="Segoe UI"/>
                          <w:color w:val="212121"/>
                          <w:shd w:val="clear" w:color="auto" w:fill="FFFFFF"/>
                        </w:rPr>
                      </w:pPr>
                      <w:r>
                        <w:rPr>
                          <w:rFonts w:cs="Segoe UI"/>
                          <w:color w:val="212121"/>
                        </w:rPr>
                        <w:t xml:space="preserve">I’ve attached a document overviewing the properties of the food materials as well as a blueprint overviewing our production process. Please deliver us an appropriate computational model via MATLAB software that is capable of outputting visuals of the sterilization process for all four food products showing temperature at various points along the radius as a function of time in addition to plots describing micro load and nutrition degradation. This program should also be able to describe optimal conditions for nutrient retention. In addition, if you could inform us of potential additional energy and time costs from our normal process that would be helpful. The production runs primarily in the midwestern United States.  </w:t>
                      </w:r>
                      <w:r w:rsidRPr="00A25CF9">
                        <w:rPr>
                          <w:rFonts w:cs="Segoe UI"/>
                          <w:color w:val="212121"/>
                        </w:rPr>
                        <w:br/>
                      </w:r>
                      <w:r w:rsidRPr="00A25CF9">
                        <w:rPr>
                          <w:rFonts w:cs="Segoe UI"/>
                          <w:color w:val="212121"/>
                        </w:rPr>
                        <w:br/>
                      </w:r>
                      <w:r w:rsidRPr="00A25CF9">
                        <w:rPr>
                          <w:rFonts w:cs="Segoe UI"/>
                          <w:color w:val="212121"/>
                          <w:shd w:val="clear" w:color="auto" w:fill="FFFFFF"/>
                        </w:rPr>
                        <w:t>Thanks!</w:t>
                      </w:r>
                      <w:r w:rsidRPr="00A25CF9">
                        <w:rPr>
                          <w:rFonts w:cs="Segoe UI"/>
                          <w:color w:val="212121"/>
                        </w:rPr>
                        <w:br/>
                      </w:r>
                      <w:r w:rsidRPr="00A25CF9">
                        <w:rPr>
                          <w:rFonts w:cs="Segoe UI"/>
                          <w:color w:val="212121"/>
                          <w:shd w:val="clear" w:color="auto" w:fill="FFFFFF"/>
                        </w:rPr>
                        <w:t>Jenn</w:t>
                      </w:r>
                      <w:r w:rsidRPr="00A25CF9">
                        <w:rPr>
                          <w:rFonts w:cs="Segoe UI"/>
                          <w:color w:val="212121"/>
                        </w:rPr>
                        <w:br/>
                      </w:r>
                      <w:r w:rsidRPr="00A25CF9">
                        <w:rPr>
                          <w:rFonts w:cs="Segoe UI"/>
                          <w:color w:val="212121"/>
                          <w:shd w:val="clear" w:color="auto" w:fill="FFFFFF"/>
                        </w:rPr>
                        <w:t>________________________________</w:t>
                      </w:r>
                      <w:r w:rsidRPr="00A25CF9">
                        <w:rPr>
                          <w:rFonts w:cs="Segoe UI"/>
                          <w:color w:val="212121"/>
                        </w:rPr>
                        <w:br/>
                      </w:r>
                      <w:r w:rsidRPr="00A25CF9">
                        <w:rPr>
                          <w:rFonts w:cs="Segoe UI"/>
                          <w:color w:val="212121"/>
                          <w:shd w:val="clear" w:color="auto" w:fill="FFFFFF"/>
                        </w:rPr>
                        <w:t>CAUTION: This email</w:t>
                      </w:r>
                      <w:r>
                        <w:rPr>
                          <w:rFonts w:cs="Segoe UI"/>
                          <w:color w:val="212121"/>
                          <w:shd w:val="clear" w:color="auto" w:fill="FFFFFF"/>
                        </w:rPr>
                        <w:t xml:space="preserve"> originates from outside of </w:t>
                      </w:r>
                      <w:proofErr w:type="spellStart"/>
                      <w:r>
                        <w:rPr>
                          <w:rFonts w:cs="Segoe UI"/>
                          <w:color w:val="212121"/>
                          <w:shd w:val="clear" w:color="auto" w:fill="FFFFFF"/>
                        </w:rPr>
                        <w:t>FOODS</w:t>
                      </w:r>
                      <w:r w:rsidRPr="00A25CF9">
                        <w:rPr>
                          <w:rFonts w:cs="Segoe UI"/>
                          <w:color w:val="212121"/>
                          <w:shd w:val="clear" w:color="auto" w:fill="FFFFFF"/>
                        </w:rPr>
                        <w:t>Corp</w:t>
                      </w:r>
                      <w:proofErr w:type="spellEnd"/>
                      <w:r w:rsidRPr="00A25CF9">
                        <w:rPr>
                          <w:rFonts w:cs="Segoe UI"/>
                          <w:color w:val="212121"/>
                          <w:shd w:val="clear" w:color="auto" w:fill="FFFFFF"/>
                        </w:rPr>
                        <w:t xml:space="preserve">.  Please consider carefully whether you should click on any link, open any attachment, or provide any information.  </w:t>
                      </w:r>
                    </w:p>
                  </w:txbxContent>
                </v:textbox>
                <w10:wrap anchorx="margin"/>
              </v:shape>
            </w:pict>
          </mc:Fallback>
        </mc:AlternateContent>
      </w:r>
    </w:p>
    <w:p w14:paraId="5A02E617" w14:textId="77777777" w:rsidR="00E4067A" w:rsidRDefault="00E4067A"/>
    <w:p w14:paraId="3C41EAAE" w14:textId="77777777" w:rsidR="00E4067A" w:rsidRDefault="00E4067A"/>
    <w:p w14:paraId="47D4E562" w14:textId="77777777" w:rsidR="00E4067A" w:rsidRDefault="00E4067A"/>
    <w:p w14:paraId="4D70C814" w14:textId="77777777" w:rsidR="00E4067A" w:rsidRDefault="00E4067A"/>
    <w:p w14:paraId="7AB87B2F" w14:textId="77777777" w:rsidR="00E4067A" w:rsidRDefault="00E4067A"/>
    <w:p w14:paraId="125AA4B3" w14:textId="77777777" w:rsidR="00E4067A" w:rsidRDefault="00E4067A"/>
    <w:p w14:paraId="3A6D2CC9" w14:textId="77777777" w:rsidR="00E4067A" w:rsidRDefault="00E4067A"/>
    <w:p w14:paraId="095BF8FC" w14:textId="77777777" w:rsidR="00E4067A" w:rsidRDefault="00E4067A"/>
    <w:p w14:paraId="286B867C" w14:textId="77777777" w:rsidR="00E4067A" w:rsidRDefault="00E4067A"/>
    <w:p w14:paraId="4012F998" w14:textId="77777777" w:rsidR="00E4067A" w:rsidRDefault="00E4067A"/>
    <w:p w14:paraId="32FE1F0D" w14:textId="77777777" w:rsidR="00E4067A" w:rsidRDefault="00E4067A"/>
    <w:p w14:paraId="59F9FF9A" w14:textId="77777777" w:rsidR="00E4067A" w:rsidRDefault="00E4067A"/>
    <w:p w14:paraId="66CF9487" w14:textId="77777777" w:rsidR="00E4067A" w:rsidRDefault="00E4067A"/>
    <w:p w14:paraId="4481FA3A" w14:textId="77777777" w:rsidR="00E4067A" w:rsidRDefault="00E4067A"/>
    <w:p w14:paraId="49694E39" w14:textId="77777777" w:rsidR="00E4067A" w:rsidRDefault="00E4067A"/>
    <w:p w14:paraId="67EAC1AA" w14:textId="77777777" w:rsidR="00E4067A" w:rsidRDefault="00E4067A"/>
    <w:p w14:paraId="3414723F" w14:textId="77777777" w:rsidR="00E4067A" w:rsidRDefault="00E4067A"/>
    <w:p w14:paraId="0F6FAC69" w14:textId="77777777" w:rsidR="00E4067A" w:rsidRDefault="00E4067A"/>
    <w:p w14:paraId="4A360399" w14:textId="77777777" w:rsidR="00E4067A" w:rsidRDefault="00E4067A"/>
    <w:p w14:paraId="1534DB0D" w14:textId="77777777" w:rsidR="00E4067A" w:rsidRDefault="00E4067A"/>
    <w:p w14:paraId="27C44CBA" w14:textId="77777777" w:rsidR="00E4067A" w:rsidRDefault="00E4067A"/>
    <w:p w14:paraId="30C04E98" w14:textId="77777777" w:rsidR="00E4067A" w:rsidRDefault="00E4067A"/>
    <w:p w14:paraId="5C93DA95" w14:textId="77777777" w:rsidR="00E4067A" w:rsidRDefault="00E4067A"/>
    <w:p w14:paraId="2F357D44" w14:textId="77777777" w:rsidR="00E4067A" w:rsidRDefault="00E4067A"/>
    <w:p w14:paraId="32136C33" w14:textId="77777777" w:rsidR="00E4067A" w:rsidRDefault="00E4067A"/>
    <w:p w14:paraId="2E2AB9D8" w14:textId="77777777" w:rsidR="00331B2A" w:rsidRDefault="00331B2A"/>
    <w:p w14:paraId="38285ABA" w14:textId="77777777" w:rsidR="00331B2A" w:rsidRDefault="00331B2A" w:rsidP="00331B2A"/>
    <w:p w14:paraId="7F2D6171" w14:textId="77777777" w:rsidR="00331B2A" w:rsidRDefault="00331B2A" w:rsidP="00331B2A">
      <w:r>
        <w:rPr>
          <w:noProof/>
        </w:rPr>
        <mc:AlternateContent>
          <mc:Choice Requires="wps">
            <w:drawing>
              <wp:anchor distT="0" distB="0" distL="114300" distR="114300" simplePos="0" relativeHeight="251661312" behindDoc="0" locked="0" layoutInCell="1" allowOverlap="1" wp14:anchorId="6B8DAE6E" wp14:editId="356999BD">
                <wp:simplePos x="0" y="0"/>
                <wp:positionH relativeFrom="column">
                  <wp:posOffset>-38100</wp:posOffset>
                </wp:positionH>
                <wp:positionV relativeFrom="paragraph">
                  <wp:posOffset>228601</wp:posOffset>
                </wp:positionV>
                <wp:extent cx="6181725" cy="4781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181725" cy="4781550"/>
                        </a:xfrm>
                        <a:prstGeom prst="rect">
                          <a:avLst/>
                        </a:prstGeom>
                        <a:solidFill>
                          <a:srgbClr val="5B9BD5"/>
                        </a:solidFill>
                        <a:ln w="12700" cap="flat" cmpd="sng" algn="ctr">
                          <a:solidFill>
                            <a:srgbClr val="5B9BD5">
                              <a:shade val="50000"/>
                            </a:srgbClr>
                          </a:solidFill>
                          <a:prstDash val="solid"/>
                          <a:miter lim="800000"/>
                        </a:ln>
                        <a:effectLst/>
                      </wps:spPr>
                      <wps:txbx>
                        <w:txbxContent>
                          <w:p w14:paraId="59DD9810" w14:textId="77777777" w:rsidR="00AF4E42" w:rsidRDefault="00AF4E42" w:rsidP="00331B2A">
                            <w:pPr>
                              <w:jc w:val="center"/>
                              <w:rPr>
                                <w:rFonts w:ascii="Stencil" w:hAnsi="Stencil"/>
                                <w:sz w:val="28"/>
                              </w:rPr>
                            </w:pPr>
                            <w:proofErr w:type="spellStart"/>
                            <w:r>
                              <w:rPr>
                                <w:rFonts w:ascii="Stencil" w:hAnsi="Stencil"/>
                                <w:sz w:val="28"/>
                              </w:rPr>
                              <w:t>BluePrint</w:t>
                            </w:r>
                            <w:proofErr w:type="spellEnd"/>
                            <w:r>
                              <w:rPr>
                                <w:rFonts w:ascii="Stencil" w:hAnsi="Stencil"/>
                                <w:sz w:val="28"/>
                              </w:rPr>
                              <w:t xml:space="preserve"> – Canning Production Line</w:t>
                            </w:r>
                          </w:p>
                          <w:p w14:paraId="251F818B" w14:textId="77777777" w:rsidR="00AF4E42" w:rsidRDefault="00AF4E42" w:rsidP="00331B2A">
                            <w:pPr>
                              <w:rPr>
                                <w:rFonts w:ascii="Stencil" w:hAnsi="Stencil"/>
                                <w:sz w:val="28"/>
                              </w:rPr>
                            </w:pPr>
                            <w:r>
                              <w:rPr>
                                <w:rFonts w:ascii="Stencil" w:hAnsi="Stencil"/>
                                <w:sz w:val="28"/>
                              </w:rPr>
                              <w:t xml:space="preserve">                                                     </w:t>
                            </w:r>
                          </w:p>
                          <w:p w14:paraId="44B98245" w14:textId="77777777" w:rsidR="00AF4E42" w:rsidRDefault="00AF4E42" w:rsidP="00331B2A">
                            <w:pPr>
                              <w:rPr>
                                <w:rFonts w:ascii="Stencil" w:hAnsi="Stencil"/>
                                <w:sz w:val="28"/>
                              </w:rPr>
                            </w:pPr>
                            <w:r>
                              <w:rPr>
                                <w:rFonts w:ascii="Stencil" w:hAnsi="Stencil"/>
                                <w:sz w:val="28"/>
                              </w:rPr>
                              <w:t xml:space="preserve">                                                   </w:t>
                            </w:r>
                            <w:r>
                              <w:rPr>
                                <w:noProof/>
                              </w:rPr>
                              <w:drawing>
                                <wp:inline distT="0" distB="0" distL="0" distR="0" wp14:anchorId="69CB9189" wp14:editId="419B2550">
                                  <wp:extent cx="1231265" cy="126809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1265" cy="1268095"/>
                                          </a:xfrm>
                                          <a:prstGeom prst="rect">
                                            <a:avLst/>
                                          </a:prstGeom>
                                          <a:noFill/>
                                        </pic:spPr>
                                      </pic:pic>
                                    </a:graphicData>
                                  </a:graphic>
                                </wp:inline>
                              </w:drawing>
                            </w:r>
                            <w:r>
                              <w:rPr>
                                <w:rFonts w:ascii="Stencil" w:hAnsi="Stencil"/>
                                <w:sz w:val="28"/>
                              </w:rPr>
                              <w:t xml:space="preserve">                         </w:t>
                            </w:r>
                          </w:p>
                          <w:p w14:paraId="1BC76391" w14:textId="77777777" w:rsidR="00AF4E42" w:rsidRDefault="00AF4E42" w:rsidP="00331B2A">
                            <w:pPr>
                              <w:rPr>
                                <w:rFonts w:ascii="Stencil" w:hAnsi="Stencil"/>
                                <w:sz w:val="28"/>
                              </w:rPr>
                            </w:pPr>
                            <w:r>
                              <w:rPr>
                                <w:rFonts w:ascii="Stencil" w:hAnsi="Stencil"/>
                                <w:sz w:val="28"/>
                              </w:rPr>
                              <w:t xml:space="preserve">        </w:t>
                            </w:r>
                          </w:p>
                          <w:p w14:paraId="4B4364A0" w14:textId="77777777" w:rsidR="00AF4E42" w:rsidRDefault="00AF4E42" w:rsidP="00331B2A">
                            <w:pPr>
                              <w:rPr>
                                <w:rFonts w:ascii="Stencil" w:hAnsi="Stencil"/>
                                <w:sz w:val="28"/>
                              </w:rPr>
                            </w:pPr>
                            <w:r>
                              <w:rPr>
                                <w:rFonts w:ascii="Stencil" w:hAnsi="Stencil"/>
                                <w:sz w:val="28"/>
                              </w:rPr>
                              <w:t xml:space="preserve">          Filling                 Full Steam Immersion         Cooling Water </w:t>
                            </w:r>
                          </w:p>
                          <w:p w14:paraId="73783BBE" w14:textId="77777777" w:rsidR="00AF4E42" w:rsidRDefault="00AF4E42" w:rsidP="00331B2A">
                            <w:pPr>
                              <w:rPr>
                                <w:rFonts w:ascii="Stencil" w:hAnsi="Stencil"/>
                                <w:sz w:val="28"/>
                              </w:rPr>
                            </w:pPr>
                            <w:r>
                              <w:rPr>
                                <w:rFonts w:ascii="Stencil" w:hAnsi="Stencil"/>
                                <w:sz w:val="28"/>
                              </w:rPr>
                              <w:t xml:space="preserve">                                                         Retort                             Immersion</w:t>
                            </w:r>
                          </w:p>
                          <w:p w14:paraId="6698DE42" w14:textId="77777777" w:rsidR="00AF4E42" w:rsidRDefault="00AF4E42" w:rsidP="00331B2A">
                            <w:pPr>
                              <w:rPr>
                                <w:rFonts w:ascii="Stencil" w:hAnsi="Stencil"/>
                                <w:sz w:val="28"/>
                              </w:rPr>
                            </w:pPr>
                            <w:r>
                              <w:rPr>
                                <w:rFonts w:ascii="Stencil" w:hAnsi="Stencil"/>
                                <w:sz w:val="28"/>
                              </w:rPr>
                              <w:t xml:space="preserve">        </w:t>
                            </w:r>
                          </w:p>
                          <w:p w14:paraId="11937C18" w14:textId="77777777" w:rsidR="00AF4E42" w:rsidRDefault="00AF4E42" w:rsidP="00331B2A">
                            <w:pPr>
                              <w:rPr>
                                <w:rFonts w:ascii="Stencil" w:hAnsi="Stencil"/>
                                <w:sz w:val="28"/>
                              </w:rPr>
                            </w:pPr>
                          </w:p>
                          <w:p w14:paraId="620C70B2" w14:textId="77777777" w:rsidR="00AF4E42" w:rsidRDefault="00AF4E42" w:rsidP="00331B2A">
                            <w:pPr>
                              <w:jc w:val="center"/>
                              <w:rPr>
                                <w:rFonts w:ascii="Stencil" w:hAnsi="Stencil"/>
                                <w:sz w:val="28"/>
                              </w:rPr>
                            </w:pPr>
                          </w:p>
                          <w:p w14:paraId="124C3D8D" w14:textId="77777777" w:rsidR="00AF4E42" w:rsidRDefault="00AF4E42" w:rsidP="00331B2A">
                            <w:pPr>
                              <w:jc w:val="center"/>
                              <w:rPr>
                                <w:rFonts w:ascii="Stencil" w:hAnsi="Stencil"/>
                                <w:sz w:val="28"/>
                              </w:rPr>
                            </w:pPr>
                          </w:p>
                          <w:p w14:paraId="11E1F862" w14:textId="77777777" w:rsidR="00AF4E42" w:rsidRDefault="00AF4E42" w:rsidP="00331B2A">
                            <w:pPr>
                              <w:jc w:val="center"/>
                              <w:rPr>
                                <w:rFonts w:ascii="Stencil" w:hAnsi="Stencil"/>
                                <w:sz w:val="28"/>
                              </w:rPr>
                            </w:pPr>
                          </w:p>
                          <w:p w14:paraId="250276E2" w14:textId="77777777" w:rsidR="00AF4E42" w:rsidRDefault="00AF4E42" w:rsidP="00331B2A">
                            <w:pPr>
                              <w:jc w:val="center"/>
                              <w:rPr>
                                <w:rFonts w:ascii="Stencil" w:hAnsi="Stencil"/>
                                <w:sz w:val="28"/>
                              </w:rPr>
                            </w:pPr>
                          </w:p>
                          <w:p w14:paraId="6A97872D" w14:textId="77777777" w:rsidR="00AF4E42" w:rsidRDefault="00AF4E42" w:rsidP="00331B2A">
                            <w:pPr>
                              <w:jc w:val="center"/>
                              <w:rPr>
                                <w:rFonts w:ascii="Stencil" w:hAnsi="Stencil"/>
                                <w:sz w:val="28"/>
                              </w:rPr>
                            </w:pPr>
                          </w:p>
                          <w:p w14:paraId="5229C9B3" w14:textId="77777777" w:rsidR="00AF4E42" w:rsidRDefault="00AF4E42" w:rsidP="00331B2A">
                            <w:pPr>
                              <w:jc w:val="center"/>
                              <w:rPr>
                                <w:rFonts w:ascii="Stencil" w:hAnsi="Stencil"/>
                                <w:sz w:val="28"/>
                              </w:rPr>
                            </w:pPr>
                          </w:p>
                          <w:p w14:paraId="282BB7A3" w14:textId="77777777" w:rsidR="00AF4E42" w:rsidRDefault="00AF4E42" w:rsidP="00331B2A">
                            <w:pPr>
                              <w:jc w:val="center"/>
                              <w:rPr>
                                <w:rFonts w:ascii="Stencil" w:hAnsi="Stencil"/>
                                <w:sz w:val="28"/>
                              </w:rPr>
                            </w:pPr>
                          </w:p>
                          <w:p w14:paraId="3030B95D" w14:textId="77777777" w:rsidR="00AF4E42" w:rsidRDefault="00AF4E42" w:rsidP="00331B2A">
                            <w:pPr>
                              <w:jc w:val="center"/>
                              <w:rPr>
                                <w:rFonts w:ascii="Stencil" w:hAnsi="Stencil"/>
                                <w:sz w:val="28"/>
                              </w:rPr>
                            </w:pPr>
                          </w:p>
                          <w:p w14:paraId="5843F3C2" w14:textId="77777777" w:rsidR="00AF4E42" w:rsidRDefault="00AF4E42" w:rsidP="00331B2A">
                            <w:pPr>
                              <w:rPr>
                                <w:rFonts w:ascii="Stencil" w:hAnsi="Stencil"/>
                                <w:sz w:val="28"/>
                              </w:rPr>
                            </w:pPr>
                          </w:p>
                          <w:p w14:paraId="41EB448D" w14:textId="77777777" w:rsidR="00AF4E42" w:rsidRDefault="00AF4E42" w:rsidP="00331B2A">
                            <w:pPr>
                              <w:rPr>
                                <w:rFonts w:ascii="Stencil" w:hAnsi="Stencil"/>
                                <w:sz w:val="28"/>
                              </w:rPr>
                            </w:pPr>
                          </w:p>
                          <w:p w14:paraId="79B19E59" w14:textId="77777777" w:rsidR="00AF4E42" w:rsidRDefault="00AF4E42" w:rsidP="00331B2A">
                            <w:pPr>
                              <w:rPr>
                                <w:rFonts w:ascii="Stencil" w:hAnsi="Stencil"/>
                                <w:sz w:val="28"/>
                              </w:rPr>
                            </w:pPr>
                          </w:p>
                          <w:p w14:paraId="2E14C753" w14:textId="77777777" w:rsidR="00AF4E42" w:rsidRDefault="00AF4E42" w:rsidP="00331B2A">
                            <w:pPr>
                              <w:rPr>
                                <w:rFonts w:ascii="Stencil" w:hAnsi="Stencil"/>
                                <w:sz w:val="28"/>
                              </w:rPr>
                            </w:pPr>
                          </w:p>
                          <w:p w14:paraId="6E2F92E4" w14:textId="77777777" w:rsidR="00AF4E42" w:rsidRDefault="00AF4E42" w:rsidP="00331B2A">
                            <w:pPr>
                              <w:rPr>
                                <w:rFonts w:ascii="Stencil" w:hAnsi="Stencil"/>
                                <w:sz w:val="28"/>
                              </w:rPr>
                            </w:pPr>
                          </w:p>
                          <w:p w14:paraId="32232991" w14:textId="77777777" w:rsidR="00AF4E42" w:rsidRDefault="00AF4E42" w:rsidP="00331B2A">
                            <w:pPr>
                              <w:rPr>
                                <w:rFonts w:ascii="Stencil" w:hAnsi="Stencil"/>
                                <w:sz w:val="28"/>
                              </w:rPr>
                            </w:pPr>
                          </w:p>
                          <w:p w14:paraId="09FE7985" w14:textId="77777777" w:rsidR="00AF4E42" w:rsidRDefault="00AF4E42" w:rsidP="00331B2A">
                            <w:pPr>
                              <w:rPr>
                                <w:rFonts w:ascii="Stencil" w:hAnsi="Stencil"/>
                                <w:sz w:val="28"/>
                              </w:rPr>
                            </w:pPr>
                          </w:p>
                          <w:p w14:paraId="02888EA1" w14:textId="77777777" w:rsidR="00AF4E42" w:rsidRPr="00617CFF" w:rsidRDefault="00AF4E42" w:rsidP="00331B2A">
                            <w:pPr>
                              <w:jc w:val="center"/>
                              <w:rPr>
                                <w:rFonts w:ascii="Stencil" w:hAnsi="Stencil"/>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8DAE6E" id="Rectangle 4" o:spid="_x0000_s1027" style="position:absolute;margin-left:-3pt;margin-top:18pt;width:486.75pt;height:37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" fillcolor="#5b9bd5" strokecolor="#41719c" strokeweight="1pt">
                <v:textbox>
                  <w:txbxContent>
                    <w:p w14:paraId="59DD9810" w14:textId="77777777" w:rsidR="00AF4E42" w:rsidRDefault="00AF4E42" w:rsidP="00331B2A">
                      <w:pPr>
                        <w:jc w:val="center"/>
                        <w:rPr>
                          <w:rFonts w:ascii="Stencil" w:hAnsi="Stencil"/>
                          <w:sz w:val="28"/>
                        </w:rPr>
                      </w:pPr>
                      <w:proofErr w:type="spellStart"/>
                      <w:r>
                        <w:rPr>
                          <w:rFonts w:ascii="Stencil" w:hAnsi="Stencil"/>
                          <w:sz w:val="28"/>
                        </w:rPr>
                        <w:t>BluePrint</w:t>
                      </w:r>
                      <w:proofErr w:type="spellEnd"/>
                      <w:r>
                        <w:rPr>
                          <w:rFonts w:ascii="Stencil" w:hAnsi="Stencil"/>
                          <w:sz w:val="28"/>
                        </w:rPr>
                        <w:t xml:space="preserve"> – Canning Production Line</w:t>
                      </w:r>
                    </w:p>
                    <w:p w14:paraId="251F818B" w14:textId="77777777" w:rsidR="00AF4E42" w:rsidRDefault="00AF4E42" w:rsidP="00331B2A">
                      <w:pPr>
                        <w:rPr>
                          <w:rFonts w:ascii="Stencil" w:hAnsi="Stencil"/>
                          <w:sz w:val="28"/>
                        </w:rPr>
                      </w:pPr>
                      <w:r>
                        <w:rPr>
                          <w:rFonts w:ascii="Stencil" w:hAnsi="Stencil"/>
                          <w:sz w:val="28"/>
                        </w:rPr>
                        <w:t xml:space="preserve">                                                     </w:t>
                      </w:r>
                    </w:p>
                    <w:p w14:paraId="44B98245" w14:textId="77777777" w:rsidR="00AF4E42" w:rsidRDefault="00AF4E42" w:rsidP="00331B2A">
                      <w:pPr>
                        <w:rPr>
                          <w:rFonts w:ascii="Stencil" w:hAnsi="Stencil"/>
                          <w:sz w:val="28"/>
                        </w:rPr>
                      </w:pPr>
                      <w:r>
                        <w:rPr>
                          <w:rFonts w:ascii="Stencil" w:hAnsi="Stencil"/>
                          <w:sz w:val="28"/>
                        </w:rPr>
                        <w:t xml:space="preserve">                                                   </w:t>
                      </w:r>
                      <w:r>
                        <w:rPr>
                          <w:noProof/>
                        </w:rPr>
                        <w:drawing>
                          <wp:inline distT="0" distB="0" distL="0" distR="0" wp14:anchorId="69CB9189" wp14:editId="419B2550">
                            <wp:extent cx="1231265" cy="126809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1265" cy="1268095"/>
                                    </a:xfrm>
                                    <a:prstGeom prst="rect">
                                      <a:avLst/>
                                    </a:prstGeom>
                                    <a:noFill/>
                                  </pic:spPr>
                                </pic:pic>
                              </a:graphicData>
                            </a:graphic>
                          </wp:inline>
                        </w:drawing>
                      </w:r>
                      <w:r>
                        <w:rPr>
                          <w:rFonts w:ascii="Stencil" w:hAnsi="Stencil"/>
                          <w:sz w:val="28"/>
                        </w:rPr>
                        <w:t xml:space="preserve">                         </w:t>
                      </w:r>
                    </w:p>
                    <w:p w14:paraId="1BC76391" w14:textId="77777777" w:rsidR="00AF4E42" w:rsidRDefault="00AF4E42" w:rsidP="00331B2A">
                      <w:pPr>
                        <w:rPr>
                          <w:rFonts w:ascii="Stencil" w:hAnsi="Stencil"/>
                          <w:sz w:val="28"/>
                        </w:rPr>
                      </w:pPr>
                      <w:r>
                        <w:rPr>
                          <w:rFonts w:ascii="Stencil" w:hAnsi="Stencil"/>
                          <w:sz w:val="28"/>
                        </w:rPr>
                        <w:t xml:space="preserve">        </w:t>
                      </w:r>
                    </w:p>
                    <w:p w14:paraId="4B4364A0" w14:textId="77777777" w:rsidR="00AF4E42" w:rsidRDefault="00AF4E42" w:rsidP="00331B2A">
                      <w:pPr>
                        <w:rPr>
                          <w:rFonts w:ascii="Stencil" w:hAnsi="Stencil"/>
                          <w:sz w:val="28"/>
                        </w:rPr>
                      </w:pPr>
                      <w:r>
                        <w:rPr>
                          <w:rFonts w:ascii="Stencil" w:hAnsi="Stencil"/>
                          <w:sz w:val="28"/>
                        </w:rPr>
                        <w:t xml:space="preserve">          Filling                 Full Steam Immersion         Cooling Water </w:t>
                      </w:r>
                    </w:p>
                    <w:p w14:paraId="73783BBE" w14:textId="77777777" w:rsidR="00AF4E42" w:rsidRDefault="00AF4E42" w:rsidP="00331B2A">
                      <w:pPr>
                        <w:rPr>
                          <w:rFonts w:ascii="Stencil" w:hAnsi="Stencil"/>
                          <w:sz w:val="28"/>
                        </w:rPr>
                      </w:pPr>
                      <w:r>
                        <w:rPr>
                          <w:rFonts w:ascii="Stencil" w:hAnsi="Stencil"/>
                          <w:sz w:val="28"/>
                        </w:rPr>
                        <w:t xml:space="preserve">                                                         Retort                             Immersion</w:t>
                      </w:r>
                    </w:p>
                    <w:p w14:paraId="6698DE42" w14:textId="77777777" w:rsidR="00AF4E42" w:rsidRDefault="00AF4E42" w:rsidP="00331B2A">
                      <w:pPr>
                        <w:rPr>
                          <w:rFonts w:ascii="Stencil" w:hAnsi="Stencil"/>
                          <w:sz w:val="28"/>
                        </w:rPr>
                      </w:pPr>
                      <w:r>
                        <w:rPr>
                          <w:rFonts w:ascii="Stencil" w:hAnsi="Stencil"/>
                          <w:sz w:val="28"/>
                        </w:rPr>
                        <w:t xml:space="preserve">        </w:t>
                      </w:r>
                    </w:p>
                    <w:p w14:paraId="11937C18" w14:textId="77777777" w:rsidR="00AF4E42" w:rsidRDefault="00AF4E42" w:rsidP="00331B2A">
                      <w:pPr>
                        <w:rPr>
                          <w:rFonts w:ascii="Stencil" w:hAnsi="Stencil"/>
                          <w:sz w:val="28"/>
                        </w:rPr>
                      </w:pPr>
                    </w:p>
                    <w:p w14:paraId="620C70B2" w14:textId="77777777" w:rsidR="00AF4E42" w:rsidRDefault="00AF4E42" w:rsidP="00331B2A">
                      <w:pPr>
                        <w:jc w:val="center"/>
                        <w:rPr>
                          <w:rFonts w:ascii="Stencil" w:hAnsi="Stencil"/>
                          <w:sz w:val="28"/>
                        </w:rPr>
                      </w:pPr>
                    </w:p>
                    <w:p w14:paraId="124C3D8D" w14:textId="77777777" w:rsidR="00AF4E42" w:rsidRDefault="00AF4E42" w:rsidP="00331B2A">
                      <w:pPr>
                        <w:jc w:val="center"/>
                        <w:rPr>
                          <w:rFonts w:ascii="Stencil" w:hAnsi="Stencil"/>
                          <w:sz w:val="28"/>
                        </w:rPr>
                      </w:pPr>
                    </w:p>
                    <w:p w14:paraId="11E1F862" w14:textId="77777777" w:rsidR="00AF4E42" w:rsidRDefault="00AF4E42" w:rsidP="00331B2A">
                      <w:pPr>
                        <w:jc w:val="center"/>
                        <w:rPr>
                          <w:rFonts w:ascii="Stencil" w:hAnsi="Stencil"/>
                          <w:sz w:val="28"/>
                        </w:rPr>
                      </w:pPr>
                    </w:p>
                    <w:p w14:paraId="250276E2" w14:textId="77777777" w:rsidR="00AF4E42" w:rsidRDefault="00AF4E42" w:rsidP="00331B2A">
                      <w:pPr>
                        <w:jc w:val="center"/>
                        <w:rPr>
                          <w:rFonts w:ascii="Stencil" w:hAnsi="Stencil"/>
                          <w:sz w:val="28"/>
                        </w:rPr>
                      </w:pPr>
                    </w:p>
                    <w:p w14:paraId="6A97872D" w14:textId="77777777" w:rsidR="00AF4E42" w:rsidRDefault="00AF4E42" w:rsidP="00331B2A">
                      <w:pPr>
                        <w:jc w:val="center"/>
                        <w:rPr>
                          <w:rFonts w:ascii="Stencil" w:hAnsi="Stencil"/>
                          <w:sz w:val="28"/>
                        </w:rPr>
                      </w:pPr>
                    </w:p>
                    <w:p w14:paraId="5229C9B3" w14:textId="77777777" w:rsidR="00AF4E42" w:rsidRDefault="00AF4E42" w:rsidP="00331B2A">
                      <w:pPr>
                        <w:jc w:val="center"/>
                        <w:rPr>
                          <w:rFonts w:ascii="Stencil" w:hAnsi="Stencil"/>
                          <w:sz w:val="28"/>
                        </w:rPr>
                      </w:pPr>
                    </w:p>
                    <w:p w14:paraId="282BB7A3" w14:textId="77777777" w:rsidR="00AF4E42" w:rsidRDefault="00AF4E42" w:rsidP="00331B2A">
                      <w:pPr>
                        <w:jc w:val="center"/>
                        <w:rPr>
                          <w:rFonts w:ascii="Stencil" w:hAnsi="Stencil"/>
                          <w:sz w:val="28"/>
                        </w:rPr>
                      </w:pPr>
                    </w:p>
                    <w:p w14:paraId="3030B95D" w14:textId="77777777" w:rsidR="00AF4E42" w:rsidRDefault="00AF4E42" w:rsidP="00331B2A">
                      <w:pPr>
                        <w:jc w:val="center"/>
                        <w:rPr>
                          <w:rFonts w:ascii="Stencil" w:hAnsi="Stencil"/>
                          <w:sz w:val="28"/>
                        </w:rPr>
                      </w:pPr>
                    </w:p>
                    <w:p w14:paraId="5843F3C2" w14:textId="77777777" w:rsidR="00AF4E42" w:rsidRDefault="00AF4E42" w:rsidP="00331B2A">
                      <w:pPr>
                        <w:rPr>
                          <w:rFonts w:ascii="Stencil" w:hAnsi="Stencil"/>
                          <w:sz w:val="28"/>
                        </w:rPr>
                      </w:pPr>
                    </w:p>
                    <w:p w14:paraId="41EB448D" w14:textId="77777777" w:rsidR="00AF4E42" w:rsidRDefault="00AF4E42" w:rsidP="00331B2A">
                      <w:pPr>
                        <w:rPr>
                          <w:rFonts w:ascii="Stencil" w:hAnsi="Stencil"/>
                          <w:sz w:val="28"/>
                        </w:rPr>
                      </w:pPr>
                    </w:p>
                    <w:p w14:paraId="79B19E59" w14:textId="77777777" w:rsidR="00AF4E42" w:rsidRDefault="00AF4E42" w:rsidP="00331B2A">
                      <w:pPr>
                        <w:rPr>
                          <w:rFonts w:ascii="Stencil" w:hAnsi="Stencil"/>
                          <w:sz w:val="28"/>
                        </w:rPr>
                      </w:pPr>
                    </w:p>
                    <w:p w14:paraId="2E14C753" w14:textId="77777777" w:rsidR="00AF4E42" w:rsidRDefault="00AF4E42" w:rsidP="00331B2A">
                      <w:pPr>
                        <w:rPr>
                          <w:rFonts w:ascii="Stencil" w:hAnsi="Stencil"/>
                          <w:sz w:val="28"/>
                        </w:rPr>
                      </w:pPr>
                    </w:p>
                    <w:p w14:paraId="6E2F92E4" w14:textId="77777777" w:rsidR="00AF4E42" w:rsidRDefault="00AF4E42" w:rsidP="00331B2A">
                      <w:pPr>
                        <w:rPr>
                          <w:rFonts w:ascii="Stencil" w:hAnsi="Stencil"/>
                          <w:sz w:val="28"/>
                        </w:rPr>
                      </w:pPr>
                    </w:p>
                    <w:p w14:paraId="32232991" w14:textId="77777777" w:rsidR="00AF4E42" w:rsidRDefault="00AF4E42" w:rsidP="00331B2A">
                      <w:pPr>
                        <w:rPr>
                          <w:rFonts w:ascii="Stencil" w:hAnsi="Stencil"/>
                          <w:sz w:val="28"/>
                        </w:rPr>
                      </w:pPr>
                    </w:p>
                    <w:p w14:paraId="09FE7985" w14:textId="77777777" w:rsidR="00AF4E42" w:rsidRDefault="00AF4E42" w:rsidP="00331B2A">
                      <w:pPr>
                        <w:rPr>
                          <w:rFonts w:ascii="Stencil" w:hAnsi="Stencil"/>
                          <w:sz w:val="28"/>
                        </w:rPr>
                      </w:pPr>
                    </w:p>
                    <w:p w14:paraId="02888EA1" w14:textId="77777777" w:rsidR="00AF4E42" w:rsidRPr="00617CFF" w:rsidRDefault="00AF4E42" w:rsidP="00331B2A">
                      <w:pPr>
                        <w:jc w:val="center"/>
                        <w:rPr>
                          <w:rFonts w:ascii="Stencil" w:hAnsi="Stencil"/>
                          <w:sz w:val="28"/>
                        </w:rPr>
                      </w:pPr>
                    </w:p>
                  </w:txbxContent>
                </v:textbox>
              </v:rect>
            </w:pict>
          </mc:Fallback>
        </mc:AlternateContent>
      </w:r>
    </w:p>
    <w:p w14:paraId="0B001E05" w14:textId="1AE16838" w:rsidR="00331B2A" w:rsidRDefault="00331B2A" w:rsidP="00331B2A">
      <w:r>
        <w:rPr>
          <w:noProof/>
        </w:rPr>
        <mc:AlternateContent>
          <mc:Choice Requires="wps">
            <w:drawing>
              <wp:anchor distT="0" distB="0" distL="114300" distR="114300" simplePos="0" relativeHeight="251668480" behindDoc="0" locked="0" layoutInCell="1" allowOverlap="1" wp14:anchorId="060061C3" wp14:editId="5C1D4AE5">
                <wp:simplePos x="0" y="0"/>
                <wp:positionH relativeFrom="column">
                  <wp:posOffset>352425</wp:posOffset>
                </wp:positionH>
                <wp:positionV relativeFrom="paragraph">
                  <wp:posOffset>3086100</wp:posOffset>
                </wp:positionV>
                <wp:extent cx="1047750" cy="13716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1047750" cy="137160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4C1DBF3D" w14:textId="5F942EB1" w:rsidR="00AF4E42" w:rsidRPr="00F12104" w:rsidRDefault="00AF4E42" w:rsidP="00331B2A">
                            <w:pPr>
                              <w:rPr>
                                <w:strike/>
                              </w:rPr>
                            </w:pPr>
                            <w:r>
                              <w:rPr>
                                <w:color w:val="000000" w:themeColor="text1"/>
                              </w:rPr>
                              <w:t xml:space="preserve">Material Fill Temp: </w:t>
                            </w:r>
                            <w:r w:rsidRPr="00F12104">
                              <w:rPr>
                                <w:color w:val="FF0000"/>
                              </w:rPr>
                              <w:t xml:space="preserve">200 </w:t>
                            </w:r>
                            <w:proofErr w:type="spellStart"/>
                            <w:r w:rsidRPr="00F12104">
                              <w:rPr>
                                <w:color w:val="FF0000"/>
                                <w:vertAlign w:val="superscript"/>
                              </w:rPr>
                              <w:t>o</w:t>
                            </w:r>
                            <w:r w:rsidRPr="00F12104">
                              <w:rPr>
                                <w:color w:val="FF0000"/>
                              </w:rPr>
                              <w:t>F</w:t>
                            </w:r>
                            <w:proofErr w:type="spellEnd"/>
                            <w:r>
                              <w:rPr>
                                <w:strike/>
                              </w:rPr>
                              <w:t xml:space="preserve"> </w:t>
                            </w:r>
                          </w:p>
                          <w:p w14:paraId="4EA991BA" w14:textId="77777777" w:rsidR="00AF4E42" w:rsidRDefault="00AF4E42" w:rsidP="00331B2A">
                            <w:pPr>
                              <w:rPr>
                                <w:color w:val="000000" w:themeColor="text1"/>
                              </w:rPr>
                            </w:pPr>
                            <w:r>
                              <w:rPr>
                                <w:color w:val="000000" w:themeColor="text1"/>
                              </w:rPr>
                              <w:t xml:space="preserve">Outside Room Temp: 85 </w:t>
                            </w:r>
                            <w:proofErr w:type="spellStart"/>
                            <w:r>
                              <w:rPr>
                                <w:color w:val="000000" w:themeColor="text1"/>
                                <w:vertAlign w:val="superscript"/>
                              </w:rPr>
                              <w:t>o</w:t>
                            </w:r>
                            <w:r>
                              <w:rPr>
                                <w:color w:val="000000" w:themeColor="text1"/>
                              </w:rPr>
                              <w:t>F</w:t>
                            </w:r>
                            <w:proofErr w:type="spellEnd"/>
                          </w:p>
                          <w:p w14:paraId="5A487432" w14:textId="77777777" w:rsidR="00AF4E42" w:rsidRPr="00DD5431" w:rsidRDefault="00AF4E42" w:rsidP="00331B2A">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061C3" id="Rectangle 54" o:spid="_x0000_s1028" style="position:absolute;margin-left:27.75pt;margin-top:243pt;width:82.5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" fillcolor="window" strokecolor="#41719c" strokeweight="1pt">
                <v:textbox>
                  <w:txbxContent>
                    <w:p w14:paraId="4C1DBF3D" w14:textId="5F942EB1" w:rsidR="00AF4E42" w:rsidRPr="00F12104" w:rsidRDefault="00AF4E42" w:rsidP="00331B2A">
                      <w:pPr>
                        <w:rPr>
                          <w:strike/>
                        </w:rPr>
                      </w:pPr>
                      <w:r>
                        <w:rPr>
                          <w:color w:val="000000" w:themeColor="text1"/>
                        </w:rPr>
                        <w:t xml:space="preserve">Material Fill Temp: </w:t>
                      </w:r>
                      <w:r w:rsidRPr="00F12104">
                        <w:rPr>
                          <w:color w:val="FF0000"/>
                        </w:rPr>
                        <w:t xml:space="preserve">200 </w:t>
                      </w:r>
                      <w:proofErr w:type="spellStart"/>
                      <w:r w:rsidRPr="00F12104">
                        <w:rPr>
                          <w:color w:val="FF0000"/>
                          <w:vertAlign w:val="superscript"/>
                        </w:rPr>
                        <w:t>o</w:t>
                      </w:r>
                      <w:r w:rsidRPr="00F12104">
                        <w:rPr>
                          <w:color w:val="FF0000"/>
                        </w:rPr>
                        <w:t>F</w:t>
                      </w:r>
                      <w:proofErr w:type="spellEnd"/>
                      <w:r>
                        <w:rPr>
                          <w:strike/>
                        </w:rPr>
                        <w:t xml:space="preserve"> </w:t>
                      </w:r>
                    </w:p>
                    <w:p w14:paraId="4EA991BA" w14:textId="77777777" w:rsidR="00AF4E42" w:rsidRDefault="00AF4E42" w:rsidP="00331B2A">
                      <w:pPr>
                        <w:rPr>
                          <w:color w:val="000000" w:themeColor="text1"/>
                        </w:rPr>
                      </w:pPr>
                      <w:r>
                        <w:rPr>
                          <w:color w:val="000000" w:themeColor="text1"/>
                        </w:rPr>
                        <w:t xml:space="preserve">Outside Room Temp: 85 </w:t>
                      </w:r>
                      <w:proofErr w:type="spellStart"/>
                      <w:r>
                        <w:rPr>
                          <w:color w:val="000000" w:themeColor="text1"/>
                          <w:vertAlign w:val="superscript"/>
                        </w:rPr>
                        <w:t>o</w:t>
                      </w:r>
                      <w:r>
                        <w:rPr>
                          <w:color w:val="000000" w:themeColor="text1"/>
                        </w:rPr>
                        <w:t>F</w:t>
                      </w:r>
                      <w:proofErr w:type="spellEnd"/>
                    </w:p>
                    <w:p w14:paraId="5A487432" w14:textId="77777777" w:rsidR="00AF4E42" w:rsidRPr="00DD5431" w:rsidRDefault="00AF4E42" w:rsidP="00331B2A">
                      <w:pPr>
                        <w:rPr>
                          <w:color w:val="000000" w:themeColor="text1"/>
                        </w:rPr>
                      </w:pP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FDD333F" wp14:editId="3403B6AD">
                <wp:simplePos x="0" y="0"/>
                <wp:positionH relativeFrom="column">
                  <wp:posOffset>3743325</wp:posOffset>
                </wp:positionH>
                <wp:positionV relativeFrom="paragraph">
                  <wp:posOffset>1181100</wp:posOffset>
                </wp:positionV>
                <wp:extent cx="742950" cy="323850"/>
                <wp:effectExtent l="0" t="19050" r="38100" b="38100"/>
                <wp:wrapNone/>
                <wp:docPr id="52" name="Right Arrow 52"/>
                <wp:cNvGraphicFramePr/>
                <a:graphic xmlns:a="http://schemas.openxmlformats.org/drawingml/2006/main">
                  <a:graphicData uri="http://schemas.microsoft.com/office/word/2010/wordprocessingShape">
                    <wps:wsp>
                      <wps:cNvSpPr/>
                      <wps:spPr>
                        <a:xfrm>
                          <a:off x="0" y="0"/>
                          <a:ext cx="742950" cy="323850"/>
                        </a:xfrm>
                        <a:prstGeom prst="rightArrow">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D629D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2" o:spid="_x0000_s1026" type="#_x0000_t13" style="position:absolute;margin-left:294.75pt;margin-top:93pt;width:58.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" adj="16892" fillcolor="red" strokecolor="#41719c" strokeweight="1pt"/>
            </w:pict>
          </mc:Fallback>
        </mc:AlternateContent>
      </w:r>
      <w:r>
        <w:rPr>
          <w:noProof/>
        </w:rPr>
        <mc:AlternateContent>
          <mc:Choice Requires="wps">
            <w:drawing>
              <wp:anchor distT="0" distB="0" distL="114300" distR="114300" simplePos="0" relativeHeight="251666432" behindDoc="0" locked="0" layoutInCell="1" allowOverlap="1" wp14:anchorId="0D83ECEF" wp14:editId="19253763">
                <wp:simplePos x="0" y="0"/>
                <wp:positionH relativeFrom="column">
                  <wp:posOffset>1390650</wp:posOffset>
                </wp:positionH>
                <wp:positionV relativeFrom="paragraph">
                  <wp:posOffset>1266825</wp:posOffset>
                </wp:positionV>
                <wp:extent cx="742950" cy="323850"/>
                <wp:effectExtent l="0" t="19050" r="38100" b="38100"/>
                <wp:wrapNone/>
                <wp:docPr id="51" name="Right Arrow 51"/>
                <wp:cNvGraphicFramePr/>
                <a:graphic xmlns:a="http://schemas.openxmlformats.org/drawingml/2006/main">
                  <a:graphicData uri="http://schemas.microsoft.com/office/word/2010/wordprocessingShape">
                    <wps:wsp>
                      <wps:cNvSpPr/>
                      <wps:spPr>
                        <a:xfrm>
                          <a:off x="0" y="0"/>
                          <a:ext cx="742950" cy="323850"/>
                        </a:xfrm>
                        <a:prstGeom prst="rightArrow">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E50396" id="Right Arrow 51" o:spid="_x0000_s1026" type="#_x0000_t13" style="position:absolute;margin-left:109.5pt;margin-top:99.75pt;width:58.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" adj="16892" fillcolor="red" strokecolor="#41719c" strokeweight="1pt"/>
            </w:pict>
          </mc:Fallback>
        </mc:AlternateContent>
      </w:r>
      <w:r>
        <w:rPr>
          <w:noProof/>
        </w:rPr>
        <w:drawing>
          <wp:anchor distT="0" distB="0" distL="114300" distR="114300" simplePos="0" relativeHeight="251665408" behindDoc="0" locked="0" layoutInCell="1" allowOverlap="1" wp14:anchorId="43CA8B09" wp14:editId="4C44A957">
            <wp:simplePos x="0" y="0"/>
            <wp:positionH relativeFrom="column">
              <wp:posOffset>4800600</wp:posOffset>
            </wp:positionH>
            <wp:positionV relativeFrom="paragraph">
              <wp:posOffset>1200150</wp:posOffset>
            </wp:positionV>
            <wp:extent cx="450850" cy="701040"/>
            <wp:effectExtent l="0" t="0" r="6350" b="381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850" cy="70104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01215CFB" wp14:editId="77F8ABA6">
                <wp:simplePos x="0" y="0"/>
                <wp:positionH relativeFrom="column">
                  <wp:posOffset>4581525</wp:posOffset>
                </wp:positionH>
                <wp:positionV relativeFrom="paragraph">
                  <wp:posOffset>1066800</wp:posOffset>
                </wp:positionV>
                <wp:extent cx="885825" cy="91440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885825" cy="914400"/>
                        </a:xfrm>
                        <a:prstGeom prst="rect">
                          <a:avLst/>
                        </a:prstGeom>
                        <a:solidFill>
                          <a:srgbClr val="5B9BD5">
                            <a:lumMod val="75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9925E4" id="Rectangle 45" o:spid="_x0000_s1026" style="position:absolute;margin-left:360.75pt;margin-top:84pt;width:69.75pt;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" fillcolor="#2e75b6" strokecolor="#41719c" strokeweight="1pt"/>
            </w:pict>
          </mc:Fallback>
        </mc:AlternateContent>
      </w:r>
      <w:r>
        <w:rPr>
          <w:noProof/>
        </w:rPr>
        <mc:AlternateContent>
          <mc:Choice Requires="wps">
            <w:drawing>
              <wp:anchor distT="0" distB="0" distL="114300" distR="114300" simplePos="0" relativeHeight="251663360" behindDoc="0" locked="0" layoutInCell="1" allowOverlap="1" wp14:anchorId="19DDEE6D" wp14:editId="721098FF">
                <wp:simplePos x="0" y="0"/>
                <wp:positionH relativeFrom="column">
                  <wp:posOffset>723900</wp:posOffset>
                </wp:positionH>
                <wp:positionV relativeFrom="paragraph">
                  <wp:posOffset>657225</wp:posOffset>
                </wp:positionV>
                <wp:extent cx="276225" cy="409575"/>
                <wp:effectExtent l="19050" t="0" r="47625" b="47625"/>
                <wp:wrapNone/>
                <wp:docPr id="7" name="Down Arrow 7"/>
                <wp:cNvGraphicFramePr/>
                <a:graphic xmlns:a="http://schemas.openxmlformats.org/drawingml/2006/main">
                  <a:graphicData uri="http://schemas.microsoft.com/office/word/2010/wordprocessingShape">
                    <wps:wsp>
                      <wps:cNvSpPr/>
                      <wps:spPr>
                        <a:xfrm>
                          <a:off x="0" y="0"/>
                          <a:ext cx="276225" cy="409575"/>
                        </a:xfrm>
                        <a:prstGeom prst="downArrow">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F8FE0F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57pt;margin-top:51.75pt;width:21.75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" adj="14316" fillcolor="windowText" strokecolor="#41719c" strokeweight="1pt"/>
            </w:pict>
          </mc:Fallback>
        </mc:AlternateContent>
      </w:r>
      <w:r>
        <w:rPr>
          <w:noProof/>
        </w:rPr>
        <mc:AlternateContent>
          <mc:Choice Requires="wps">
            <w:drawing>
              <wp:anchor distT="0" distB="0" distL="114300" distR="114300" simplePos="0" relativeHeight="251662336" behindDoc="0" locked="0" layoutInCell="1" allowOverlap="1" wp14:anchorId="01CA60D5" wp14:editId="4BF177F6">
                <wp:simplePos x="0" y="0"/>
                <wp:positionH relativeFrom="column">
                  <wp:posOffset>628650</wp:posOffset>
                </wp:positionH>
                <wp:positionV relativeFrom="paragraph">
                  <wp:posOffset>1104900</wp:posOffset>
                </wp:positionV>
                <wp:extent cx="438150" cy="685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38150" cy="685800"/>
                        </a:xfrm>
                        <a:prstGeom prst="rect">
                          <a:avLst/>
                        </a:prstGeom>
                        <a:solidFill>
                          <a:srgbClr val="E7E6E6">
                            <a:lumMod val="75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DF3593" id="Rectangle 5" o:spid="_x0000_s1026" style="position:absolute;margin-left:49.5pt;margin-top:87pt;width:34.5pt;height:5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" fillcolor="#afabab" strokecolor="#41719c" strokeweight="1pt"/>
            </w:pict>
          </mc:Fallback>
        </mc:AlternateContent>
      </w:r>
    </w:p>
    <w:p w14:paraId="1E8C63EF" w14:textId="77777777" w:rsidR="00331B2A" w:rsidRDefault="00331B2A"/>
    <w:p w14:paraId="0AE2918F" w14:textId="77777777" w:rsidR="00331B2A" w:rsidRDefault="00331B2A"/>
    <w:p w14:paraId="30F6C43C" w14:textId="77777777" w:rsidR="00331B2A" w:rsidRDefault="00331B2A"/>
    <w:p w14:paraId="05D30EDD" w14:textId="77777777" w:rsidR="00331B2A" w:rsidRDefault="00331B2A"/>
    <w:p w14:paraId="0CEDD854" w14:textId="77777777" w:rsidR="00331B2A" w:rsidRDefault="00331B2A"/>
    <w:p w14:paraId="1B90D028" w14:textId="77777777" w:rsidR="00331B2A" w:rsidRDefault="00331B2A"/>
    <w:p w14:paraId="1D8E4681" w14:textId="77777777" w:rsidR="00331B2A" w:rsidRDefault="00331B2A"/>
    <w:p w14:paraId="763390A3" w14:textId="77777777" w:rsidR="00331B2A" w:rsidRDefault="00331B2A"/>
    <w:p w14:paraId="3340ABE3" w14:textId="77777777" w:rsidR="00331B2A" w:rsidRDefault="00331B2A"/>
    <w:p w14:paraId="530EE1E1" w14:textId="3F62B8F4" w:rsidR="00331B2A" w:rsidRDefault="00E048AF">
      <w:r>
        <w:rPr>
          <w:noProof/>
        </w:rPr>
        <mc:AlternateContent>
          <mc:Choice Requires="wps">
            <w:drawing>
              <wp:anchor distT="0" distB="0" distL="114300" distR="114300" simplePos="0" relativeHeight="251670528" behindDoc="0" locked="0" layoutInCell="1" allowOverlap="1" wp14:anchorId="2F3BB12B" wp14:editId="0B18C398">
                <wp:simplePos x="0" y="0"/>
                <wp:positionH relativeFrom="margin">
                  <wp:posOffset>4124326</wp:posOffset>
                </wp:positionH>
                <wp:positionV relativeFrom="paragraph">
                  <wp:posOffset>210820</wp:posOffset>
                </wp:positionV>
                <wp:extent cx="1790700" cy="14001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790700" cy="140017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2EE0BB2F" w14:textId="05731EF5" w:rsidR="00AF4E42" w:rsidRPr="00331B2A" w:rsidRDefault="00AF4E42" w:rsidP="00331B2A">
                            <w:pPr>
                              <w:rPr>
                                <w:color w:val="000000" w:themeColor="text1"/>
                              </w:rPr>
                            </w:pPr>
                            <w:r>
                              <w:rPr>
                                <w:color w:val="000000" w:themeColor="text1"/>
                              </w:rPr>
                              <w:t xml:space="preserve">Target exit Temp: 100 </w:t>
                            </w:r>
                            <w:proofErr w:type="spellStart"/>
                            <w:r>
                              <w:rPr>
                                <w:color w:val="000000" w:themeColor="text1"/>
                                <w:vertAlign w:val="superscript"/>
                              </w:rPr>
                              <w:t>o</w:t>
                            </w:r>
                            <w:r>
                              <w:rPr>
                                <w:color w:val="000000" w:themeColor="text1"/>
                              </w:rPr>
                              <w:t>F</w:t>
                            </w:r>
                            <w:proofErr w:type="spellEnd"/>
                            <w:r>
                              <w:rPr>
                                <w:color w:val="000000" w:themeColor="text1"/>
                              </w:rPr>
                              <w:t xml:space="preserve"> (average temperature in the can)</w:t>
                            </w:r>
                          </w:p>
                          <w:p w14:paraId="7E79B677" w14:textId="39B506AC" w:rsidR="00AF4E42" w:rsidRPr="00331B2A" w:rsidRDefault="00AF4E42" w:rsidP="00331B2A">
                            <w:pPr>
                              <w:rPr>
                                <w:color w:val="000000" w:themeColor="text1"/>
                              </w:rPr>
                            </w:pPr>
                            <w:r>
                              <w:rPr>
                                <w:color w:val="000000" w:themeColor="text1"/>
                              </w:rPr>
                              <w:t xml:space="preserve">Cooling Water Temp: Randomly fluctuates between 50-60 </w:t>
                            </w:r>
                            <w:proofErr w:type="spellStart"/>
                            <w:r>
                              <w:rPr>
                                <w:color w:val="000000" w:themeColor="text1"/>
                                <w:vertAlign w:val="superscript"/>
                              </w:rPr>
                              <w:t>o</w:t>
                            </w:r>
                            <w:r>
                              <w:rPr>
                                <w:color w:val="000000" w:themeColor="text1"/>
                              </w:rPr>
                              <w:t>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BB12B" id="Rectangle 57" o:spid="_x0000_s1029" style="position:absolute;margin-left:324.75pt;margin-top:16.6pt;width:141pt;height:110.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" fillcolor="window" strokecolor="#41719c" strokeweight="1pt">
                <v:textbox>
                  <w:txbxContent>
                    <w:p w14:paraId="2EE0BB2F" w14:textId="05731EF5" w:rsidR="00AF4E42" w:rsidRPr="00331B2A" w:rsidRDefault="00AF4E42" w:rsidP="00331B2A">
                      <w:pPr>
                        <w:rPr>
                          <w:color w:val="000000" w:themeColor="text1"/>
                        </w:rPr>
                      </w:pPr>
                      <w:r>
                        <w:rPr>
                          <w:color w:val="000000" w:themeColor="text1"/>
                        </w:rPr>
                        <w:t xml:space="preserve">Target exit Temp: 100 </w:t>
                      </w:r>
                      <w:proofErr w:type="spellStart"/>
                      <w:r>
                        <w:rPr>
                          <w:color w:val="000000" w:themeColor="text1"/>
                          <w:vertAlign w:val="superscript"/>
                        </w:rPr>
                        <w:t>o</w:t>
                      </w:r>
                      <w:r>
                        <w:rPr>
                          <w:color w:val="000000" w:themeColor="text1"/>
                        </w:rPr>
                        <w:t>F</w:t>
                      </w:r>
                      <w:proofErr w:type="spellEnd"/>
                      <w:r>
                        <w:rPr>
                          <w:color w:val="000000" w:themeColor="text1"/>
                        </w:rPr>
                        <w:t xml:space="preserve"> (average temperature in the can)</w:t>
                      </w:r>
                    </w:p>
                    <w:p w14:paraId="7E79B677" w14:textId="39B506AC" w:rsidR="00AF4E42" w:rsidRPr="00331B2A" w:rsidRDefault="00AF4E42" w:rsidP="00331B2A">
                      <w:pPr>
                        <w:rPr>
                          <w:color w:val="000000" w:themeColor="text1"/>
                        </w:rPr>
                      </w:pPr>
                      <w:r>
                        <w:rPr>
                          <w:color w:val="000000" w:themeColor="text1"/>
                        </w:rPr>
                        <w:t xml:space="preserve">Cooling Water Temp: Randomly fluctuates between 50-60 </w:t>
                      </w:r>
                      <w:proofErr w:type="spellStart"/>
                      <w:r>
                        <w:rPr>
                          <w:color w:val="000000" w:themeColor="text1"/>
                          <w:vertAlign w:val="superscript"/>
                        </w:rPr>
                        <w:t>o</w:t>
                      </w:r>
                      <w:r>
                        <w:rPr>
                          <w:color w:val="000000" w:themeColor="text1"/>
                        </w:rPr>
                        <w:t>F</w:t>
                      </w:r>
                      <w:proofErr w:type="spellEnd"/>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0024CE37" wp14:editId="6AD56D1C">
                <wp:simplePos x="0" y="0"/>
                <wp:positionH relativeFrom="column">
                  <wp:posOffset>1857376</wp:posOffset>
                </wp:positionH>
                <wp:positionV relativeFrom="paragraph">
                  <wp:posOffset>220345</wp:posOffset>
                </wp:positionV>
                <wp:extent cx="1866900" cy="139065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866900" cy="139065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786D22A4" w14:textId="77777777" w:rsidR="00AF4E42" w:rsidRDefault="00AF4E42" w:rsidP="00331B2A">
                            <w:pPr>
                              <w:rPr>
                                <w:color w:val="000000" w:themeColor="text1"/>
                              </w:rPr>
                            </w:pPr>
                            <w:r>
                              <w:rPr>
                                <w:color w:val="000000" w:themeColor="text1"/>
                              </w:rPr>
                              <w:t>Residence Time: User selects</w:t>
                            </w:r>
                          </w:p>
                          <w:p w14:paraId="0DD6EF5B" w14:textId="77777777" w:rsidR="00AF4E42" w:rsidRDefault="00AF4E42" w:rsidP="00331B2A">
                            <w:pPr>
                              <w:rPr>
                                <w:color w:val="000000" w:themeColor="text1"/>
                              </w:rPr>
                            </w:pPr>
                            <w:r>
                              <w:rPr>
                                <w:color w:val="000000" w:themeColor="text1"/>
                              </w:rPr>
                              <w:t xml:space="preserve">Maximum Steam Temperature: 250 </w:t>
                            </w:r>
                            <w:proofErr w:type="spellStart"/>
                            <w:r>
                              <w:rPr>
                                <w:color w:val="000000" w:themeColor="text1"/>
                                <w:vertAlign w:val="superscript"/>
                              </w:rPr>
                              <w:t>o</w:t>
                            </w:r>
                            <w:r>
                              <w:rPr>
                                <w:color w:val="000000" w:themeColor="text1"/>
                              </w:rPr>
                              <w:t>F</w:t>
                            </w:r>
                            <w:proofErr w:type="spellEnd"/>
                            <w:r>
                              <w:rPr>
                                <w:color w:val="000000" w:themeColor="text1"/>
                              </w:rPr>
                              <w:t xml:space="preserve"> </w:t>
                            </w:r>
                          </w:p>
                          <w:p w14:paraId="09A9409E" w14:textId="77777777" w:rsidR="00AF4E42" w:rsidRPr="00DD5431" w:rsidRDefault="00AF4E42" w:rsidP="00331B2A">
                            <w:pPr>
                              <w:rPr>
                                <w:color w:val="000000" w:themeColor="text1"/>
                              </w:rPr>
                            </w:pPr>
                            <w:r>
                              <w:rPr>
                                <w:color w:val="000000" w:themeColor="text1"/>
                              </w:rPr>
                              <w:t>Maximum Rotation Speed: 10 RPM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4CE37" id="Rectangle 55" o:spid="_x0000_s1030" style="position:absolute;margin-left:146.25pt;margin-top:17.35pt;width:147pt;height:1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" fillcolor="window" strokecolor="#41719c" strokeweight="1pt">
                <v:textbox>
                  <w:txbxContent>
                    <w:p w14:paraId="786D22A4" w14:textId="77777777" w:rsidR="00AF4E42" w:rsidRDefault="00AF4E42" w:rsidP="00331B2A">
                      <w:pPr>
                        <w:rPr>
                          <w:color w:val="000000" w:themeColor="text1"/>
                        </w:rPr>
                      </w:pPr>
                      <w:r>
                        <w:rPr>
                          <w:color w:val="000000" w:themeColor="text1"/>
                        </w:rPr>
                        <w:t>Residence Time: User selects</w:t>
                      </w:r>
                    </w:p>
                    <w:p w14:paraId="0DD6EF5B" w14:textId="77777777" w:rsidR="00AF4E42" w:rsidRDefault="00AF4E42" w:rsidP="00331B2A">
                      <w:pPr>
                        <w:rPr>
                          <w:color w:val="000000" w:themeColor="text1"/>
                        </w:rPr>
                      </w:pPr>
                      <w:r>
                        <w:rPr>
                          <w:color w:val="000000" w:themeColor="text1"/>
                        </w:rPr>
                        <w:t xml:space="preserve">Maximum Steam Temperature: 250 </w:t>
                      </w:r>
                      <w:proofErr w:type="spellStart"/>
                      <w:r>
                        <w:rPr>
                          <w:color w:val="000000" w:themeColor="text1"/>
                          <w:vertAlign w:val="superscript"/>
                        </w:rPr>
                        <w:t>o</w:t>
                      </w:r>
                      <w:r>
                        <w:rPr>
                          <w:color w:val="000000" w:themeColor="text1"/>
                        </w:rPr>
                        <w:t>F</w:t>
                      </w:r>
                      <w:proofErr w:type="spellEnd"/>
                      <w:r>
                        <w:rPr>
                          <w:color w:val="000000" w:themeColor="text1"/>
                        </w:rPr>
                        <w:t xml:space="preserve"> </w:t>
                      </w:r>
                    </w:p>
                    <w:p w14:paraId="09A9409E" w14:textId="77777777" w:rsidR="00AF4E42" w:rsidRPr="00DD5431" w:rsidRDefault="00AF4E42" w:rsidP="00331B2A">
                      <w:pPr>
                        <w:rPr>
                          <w:color w:val="000000" w:themeColor="text1"/>
                        </w:rPr>
                      </w:pPr>
                      <w:r>
                        <w:rPr>
                          <w:color w:val="000000" w:themeColor="text1"/>
                        </w:rPr>
                        <w:t>Maximum Rotation Speed: 10 RPM</w:t>
                      </w:r>
                    </w:p>
                  </w:txbxContent>
                </v:textbox>
              </v:rect>
            </w:pict>
          </mc:Fallback>
        </mc:AlternateContent>
      </w:r>
    </w:p>
    <w:p w14:paraId="7CFC5A56" w14:textId="77777777" w:rsidR="00331B2A" w:rsidRDefault="00331B2A"/>
    <w:p w14:paraId="7822A121" w14:textId="77777777" w:rsidR="00331B2A" w:rsidRDefault="00331B2A"/>
    <w:p w14:paraId="638C73FC" w14:textId="77777777" w:rsidR="00331B2A" w:rsidRDefault="00331B2A"/>
    <w:p w14:paraId="1E4A7446" w14:textId="77777777" w:rsidR="00331B2A" w:rsidRDefault="00331B2A"/>
    <w:p w14:paraId="295B6039" w14:textId="77777777" w:rsidR="00331B2A" w:rsidRDefault="00331B2A"/>
    <w:p w14:paraId="3187266D" w14:textId="77777777" w:rsidR="00331B2A" w:rsidRDefault="00331B2A"/>
    <w:p w14:paraId="28D9F486" w14:textId="77777777" w:rsidR="00331B2A" w:rsidRDefault="00331B2A"/>
    <w:p w14:paraId="4C8672C0" w14:textId="77777777" w:rsidR="00331B2A" w:rsidRDefault="00331B2A"/>
    <w:p w14:paraId="5CED00D2" w14:textId="77777777" w:rsidR="00331B2A" w:rsidRDefault="00331B2A"/>
    <w:p w14:paraId="0B4566A9" w14:textId="77777777" w:rsidR="00331B2A" w:rsidRDefault="00331B2A"/>
    <w:p w14:paraId="00802A3B" w14:textId="77777777" w:rsidR="00331B2A" w:rsidRDefault="00331B2A"/>
    <w:p w14:paraId="4FE0BBD3" w14:textId="77777777" w:rsidR="00331B2A" w:rsidRDefault="00331B2A"/>
    <w:p w14:paraId="7B9275CD" w14:textId="77777777" w:rsidR="00331B2A" w:rsidRDefault="00331B2A"/>
    <w:p w14:paraId="3CBE3135" w14:textId="77777777" w:rsidR="00331B2A" w:rsidRDefault="00331B2A"/>
    <w:p w14:paraId="6772A248" w14:textId="77777777" w:rsidR="00331B2A" w:rsidRDefault="00331B2A"/>
    <w:p w14:paraId="33C890CE" w14:textId="77777777" w:rsidR="00331B2A" w:rsidRDefault="00331B2A"/>
    <w:p w14:paraId="3067F0D9" w14:textId="77777777" w:rsidR="00A34F03" w:rsidRDefault="00331B2A">
      <w:r>
        <w:rPr>
          <w:noProof/>
        </w:rPr>
        <w:lastRenderedPageBreak/>
        <mc:AlternateContent>
          <mc:Choice Requires="wps">
            <w:drawing>
              <wp:anchor distT="0" distB="0" distL="114300" distR="114300" simplePos="0" relativeHeight="251671552" behindDoc="0" locked="0" layoutInCell="1" allowOverlap="1" wp14:anchorId="0993F522" wp14:editId="5D8EFC21">
                <wp:simplePos x="0" y="0"/>
                <wp:positionH relativeFrom="margin">
                  <wp:align>right</wp:align>
                </wp:positionH>
                <wp:positionV relativeFrom="paragraph">
                  <wp:posOffset>-9526</wp:posOffset>
                </wp:positionV>
                <wp:extent cx="5915025" cy="61245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5915025" cy="6124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3B9632" w14:textId="77777777" w:rsidR="00AF4E42" w:rsidRDefault="00AF4E42" w:rsidP="00331B2A">
                            <w:pPr>
                              <w:jc w:val="center"/>
                              <w:rPr>
                                <w:rFonts w:ascii="Lucida Sans Typewriter" w:hAnsi="Lucida Sans Typewriter"/>
                                <w:color w:val="000000" w:themeColor="text1"/>
                              </w:rPr>
                            </w:pPr>
                            <w:r w:rsidRPr="00331B2A">
                              <w:rPr>
                                <w:rFonts w:ascii="Lucida Sans Typewriter" w:hAnsi="Lucida Sans Typewriter"/>
                                <w:color w:val="000000" w:themeColor="text1"/>
                              </w:rPr>
                              <w:t>Properties of the food materials</w:t>
                            </w:r>
                            <w:r>
                              <w:rPr>
                                <w:rFonts w:ascii="Lucida Sans Typewriter" w:hAnsi="Lucida Sans Typewriter"/>
                                <w:color w:val="000000" w:themeColor="text1"/>
                              </w:rPr>
                              <w:t xml:space="preserve"> and microbes</w:t>
                            </w:r>
                          </w:p>
                          <w:p w14:paraId="5CFDE8F5" w14:textId="6DC93B15"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Production Line Time Breakdown</w:t>
                            </w:r>
                          </w:p>
                          <w:tbl>
                            <w:tblPr>
                              <w:tblStyle w:val="TableGrid"/>
                              <w:tblW w:w="0" w:type="auto"/>
                              <w:tblLook w:val="04A0" w:firstRow="1" w:lastRow="0" w:firstColumn="1" w:lastColumn="0" w:noHBand="0" w:noVBand="1"/>
                            </w:tblPr>
                            <w:tblGrid>
                              <w:gridCol w:w="1957"/>
                              <w:gridCol w:w="1792"/>
                              <w:gridCol w:w="1345"/>
                              <w:gridCol w:w="1734"/>
                              <w:gridCol w:w="2169"/>
                            </w:tblGrid>
                            <w:tr w:rsidR="00AF4E42" w14:paraId="0ACB0F51" w14:textId="77777777" w:rsidTr="000059E1">
                              <w:tc>
                                <w:tcPr>
                                  <w:tcW w:w="1961" w:type="dxa"/>
                                </w:tcPr>
                                <w:p w14:paraId="13DEF552" w14:textId="77777777" w:rsidR="00AF4E42" w:rsidRPr="00C216C3" w:rsidRDefault="00AF4E42" w:rsidP="00331B2A">
                                  <w:pPr>
                                    <w:rPr>
                                      <w:rFonts w:ascii="Lucida Sans Typewriter" w:hAnsi="Lucida Sans Typewriter"/>
                                      <w:b/>
                                      <w:color w:val="000000" w:themeColor="text1"/>
                                    </w:rPr>
                                  </w:pPr>
                                  <w:r w:rsidRPr="00C216C3">
                                    <w:rPr>
                                      <w:rFonts w:ascii="Lucida Sans Typewriter" w:hAnsi="Lucida Sans Typewriter"/>
                                      <w:b/>
                                      <w:color w:val="000000" w:themeColor="text1"/>
                                    </w:rPr>
                                    <w:t>Food Material</w:t>
                                  </w:r>
                                </w:p>
                              </w:tc>
                              <w:tc>
                                <w:tcPr>
                                  <w:tcW w:w="1795" w:type="dxa"/>
                                </w:tcPr>
                                <w:p w14:paraId="6B75F6FF" w14:textId="77777777" w:rsidR="00AF4E42" w:rsidRPr="00C216C3" w:rsidRDefault="00AF4E42" w:rsidP="00331B2A">
                                  <w:pPr>
                                    <w:rPr>
                                      <w:rFonts w:ascii="Lucida Sans Typewriter" w:hAnsi="Lucida Sans Typewriter"/>
                                      <w:b/>
                                      <w:color w:val="000000" w:themeColor="text1"/>
                                    </w:rPr>
                                  </w:pPr>
                                  <w:r w:rsidRPr="00C216C3">
                                    <w:rPr>
                                      <w:rFonts w:ascii="Lucida Sans Typewriter" w:hAnsi="Lucida Sans Typewriter"/>
                                      <w:b/>
                                      <w:color w:val="000000" w:themeColor="text1"/>
                                    </w:rPr>
                                    <w:t xml:space="preserve">Moisture Content (%) </w:t>
                                  </w:r>
                                </w:p>
                              </w:tc>
                              <w:tc>
                                <w:tcPr>
                                  <w:tcW w:w="1348" w:type="dxa"/>
                                </w:tcPr>
                                <w:p w14:paraId="279174EC" w14:textId="77777777" w:rsidR="00AF4E42" w:rsidRDefault="00AF4E42" w:rsidP="00331B2A">
                                  <w:pPr>
                                    <w:rPr>
                                      <w:rFonts w:ascii="Lucida Sans Typewriter" w:hAnsi="Lucida Sans Typewriter"/>
                                      <w:b/>
                                      <w:color w:val="000000" w:themeColor="text1"/>
                                    </w:rPr>
                                  </w:pPr>
                                  <w:r>
                                    <w:rPr>
                                      <w:rFonts w:ascii="Lucida Sans Typewriter" w:hAnsi="Lucida Sans Typewriter"/>
                                      <w:b/>
                                      <w:color w:val="000000" w:themeColor="text1"/>
                                    </w:rPr>
                                    <w:t>Can Size (Can #)</w:t>
                                  </w:r>
                                </w:p>
                              </w:tc>
                              <w:tc>
                                <w:tcPr>
                                  <w:tcW w:w="1736" w:type="dxa"/>
                                </w:tcPr>
                                <w:p w14:paraId="123F44F3" w14:textId="77777777" w:rsidR="00AF4E42" w:rsidRPr="00F300F0" w:rsidRDefault="00AF4E42" w:rsidP="00331B2A">
                                  <w:pPr>
                                    <w:rPr>
                                      <w:rFonts w:ascii="Lucida Sans Typewriter" w:hAnsi="Lucida Sans Typewriter"/>
                                      <w:b/>
                                      <w:color w:val="000000" w:themeColor="text1"/>
                                    </w:rPr>
                                  </w:pPr>
                                  <w:r>
                                    <w:rPr>
                                      <w:rFonts w:ascii="Lucida Sans Typewriter" w:hAnsi="Lucida Sans Typewriter"/>
                                      <w:b/>
                                      <w:color w:val="000000" w:themeColor="text1"/>
                                    </w:rPr>
                                    <w:t>Water Activity (a</w:t>
                                  </w:r>
                                  <w:r>
                                    <w:rPr>
                                      <w:rFonts w:ascii="Lucida Sans Typewriter" w:hAnsi="Lucida Sans Typewriter"/>
                                      <w:b/>
                                      <w:color w:val="000000" w:themeColor="text1"/>
                                      <w:vertAlign w:val="subscript"/>
                                    </w:rPr>
                                    <w:t>w</w:t>
                                  </w:r>
                                  <w:r>
                                    <w:rPr>
                                      <w:rFonts w:ascii="Lucida Sans Typewriter" w:hAnsi="Lucida Sans Typewriter"/>
                                      <w:b/>
                                      <w:color w:val="000000" w:themeColor="text1"/>
                                    </w:rPr>
                                    <w:t>)</w:t>
                                  </w:r>
                                </w:p>
                              </w:tc>
                              <w:tc>
                                <w:tcPr>
                                  <w:tcW w:w="2172" w:type="dxa"/>
                                </w:tcPr>
                                <w:p w14:paraId="2044CF22" w14:textId="77777777" w:rsidR="00AF4E42" w:rsidRPr="00C216C3" w:rsidRDefault="00AF4E42" w:rsidP="00331B2A">
                                  <w:pPr>
                                    <w:rPr>
                                      <w:rFonts w:ascii="Lucida Sans Typewriter" w:hAnsi="Lucida Sans Typewriter"/>
                                      <w:b/>
                                      <w:color w:val="000000" w:themeColor="text1"/>
                                    </w:rPr>
                                  </w:pPr>
                                  <w:r>
                                    <w:rPr>
                                      <w:rFonts w:ascii="Lucida Sans Typewriter" w:hAnsi="Lucida Sans Typewriter"/>
                                      <w:b/>
                                      <w:color w:val="000000" w:themeColor="text1"/>
                                    </w:rPr>
                                    <w:t>Percentage of Production</w:t>
                                  </w:r>
                                  <w:r w:rsidRPr="00C216C3">
                                    <w:rPr>
                                      <w:rFonts w:ascii="Lucida Sans Typewriter" w:hAnsi="Lucida Sans Typewriter"/>
                                      <w:b/>
                                      <w:color w:val="000000" w:themeColor="text1"/>
                                    </w:rPr>
                                    <w:t xml:space="preserve"> (%)</w:t>
                                  </w:r>
                                </w:p>
                              </w:tc>
                            </w:tr>
                            <w:tr w:rsidR="00AF4E42" w14:paraId="42AE2CE0" w14:textId="77777777" w:rsidTr="000059E1">
                              <w:tc>
                                <w:tcPr>
                                  <w:tcW w:w="1961" w:type="dxa"/>
                                </w:tcPr>
                                <w:p w14:paraId="2B17403D"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Tomato Soup</w:t>
                                  </w:r>
                                </w:p>
                              </w:tc>
                              <w:tc>
                                <w:tcPr>
                                  <w:tcW w:w="1795" w:type="dxa"/>
                                </w:tcPr>
                                <w:p w14:paraId="36082546"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81-84</w:t>
                                  </w:r>
                                </w:p>
                              </w:tc>
                              <w:tc>
                                <w:tcPr>
                                  <w:tcW w:w="1348" w:type="dxa"/>
                                </w:tcPr>
                                <w:p w14:paraId="718AC259"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2</w:t>
                                  </w:r>
                                </w:p>
                              </w:tc>
                              <w:tc>
                                <w:tcPr>
                                  <w:tcW w:w="1736" w:type="dxa"/>
                                </w:tcPr>
                                <w:p w14:paraId="734EBAF4"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.96</w:t>
                                  </w:r>
                                </w:p>
                              </w:tc>
                              <w:tc>
                                <w:tcPr>
                                  <w:tcW w:w="2172" w:type="dxa"/>
                                </w:tcPr>
                                <w:p w14:paraId="2E670EC3"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42</w:t>
                                  </w:r>
                                </w:p>
                              </w:tc>
                            </w:tr>
                            <w:tr w:rsidR="00AF4E42" w14:paraId="66D269E3" w14:textId="77777777" w:rsidTr="000059E1">
                              <w:tc>
                                <w:tcPr>
                                  <w:tcW w:w="1961" w:type="dxa"/>
                                </w:tcPr>
                                <w:p w14:paraId="2EFC65A4" w14:textId="7C040D0D"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Cream Corn Puree</w:t>
                                  </w:r>
                                </w:p>
                              </w:tc>
                              <w:tc>
                                <w:tcPr>
                                  <w:tcW w:w="1795" w:type="dxa"/>
                                </w:tcPr>
                                <w:p w14:paraId="23D41D5F" w14:textId="4CDDB76F"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70-72</w:t>
                                  </w:r>
                                </w:p>
                              </w:tc>
                              <w:tc>
                                <w:tcPr>
                                  <w:tcW w:w="1348" w:type="dxa"/>
                                </w:tcPr>
                                <w:p w14:paraId="1B77825B"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10</w:t>
                                  </w:r>
                                </w:p>
                              </w:tc>
                              <w:tc>
                                <w:tcPr>
                                  <w:tcW w:w="1736" w:type="dxa"/>
                                </w:tcPr>
                                <w:p w14:paraId="52D0A36A" w14:textId="6303CF94"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.93</w:t>
                                  </w:r>
                                </w:p>
                              </w:tc>
                              <w:tc>
                                <w:tcPr>
                                  <w:tcW w:w="2172" w:type="dxa"/>
                                </w:tcPr>
                                <w:p w14:paraId="291A08DA"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25</w:t>
                                  </w:r>
                                </w:p>
                              </w:tc>
                            </w:tr>
                            <w:tr w:rsidR="00AF4E42" w14:paraId="4F3F5782" w14:textId="77777777" w:rsidTr="000059E1">
                              <w:tc>
                                <w:tcPr>
                                  <w:tcW w:w="1961" w:type="dxa"/>
                                </w:tcPr>
                                <w:p w14:paraId="31350960"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Pumpkin Pie Filling</w:t>
                                  </w:r>
                                </w:p>
                              </w:tc>
                              <w:tc>
                                <w:tcPr>
                                  <w:tcW w:w="1795" w:type="dxa"/>
                                </w:tcPr>
                                <w:p w14:paraId="5AB56E88"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45-50</w:t>
                                  </w:r>
                                </w:p>
                              </w:tc>
                              <w:tc>
                                <w:tcPr>
                                  <w:tcW w:w="1348" w:type="dxa"/>
                                </w:tcPr>
                                <w:p w14:paraId="7D5E3C42"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3</w:t>
                                  </w:r>
                                </w:p>
                              </w:tc>
                              <w:tc>
                                <w:tcPr>
                                  <w:tcW w:w="1736" w:type="dxa"/>
                                </w:tcPr>
                                <w:p w14:paraId="233A9C8D"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.98</w:t>
                                  </w:r>
                                </w:p>
                              </w:tc>
                              <w:tc>
                                <w:tcPr>
                                  <w:tcW w:w="2172" w:type="dxa"/>
                                </w:tcPr>
                                <w:p w14:paraId="1A948858"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23</w:t>
                                  </w:r>
                                </w:p>
                              </w:tc>
                            </w:tr>
                            <w:tr w:rsidR="00AF4E42" w14:paraId="4894DF3F" w14:textId="77777777" w:rsidTr="000059E1">
                              <w:tc>
                                <w:tcPr>
                                  <w:tcW w:w="1961" w:type="dxa"/>
                                </w:tcPr>
                                <w:p w14:paraId="4C0CF144"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Nacho Cheese</w:t>
                                  </w:r>
                                </w:p>
                              </w:tc>
                              <w:tc>
                                <w:tcPr>
                                  <w:tcW w:w="1795" w:type="dxa"/>
                                </w:tcPr>
                                <w:p w14:paraId="27908BC8"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80-85</w:t>
                                  </w:r>
                                </w:p>
                              </w:tc>
                              <w:tc>
                                <w:tcPr>
                                  <w:tcW w:w="1348" w:type="dxa"/>
                                </w:tcPr>
                                <w:p w14:paraId="6F4F3578"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1 tall</w:t>
                                  </w:r>
                                </w:p>
                              </w:tc>
                              <w:tc>
                                <w:tcPr>
                                  <w:tcW w:w="1736" w:type="dxa"/>
                                </w:tcPr>
                                <w:p w14:paraId="4CC3372D"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.96</w:t>
                                  </w:r>
                                </w:p>
                              </w:tc>
                              <w:tc>
                                <w:tcPr>
                                  <w:tcW w:w="2172" w:type="dxa"/>
                                </w:tcPr>
                                <w:p w14:paraId="7828997A"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10</w:t>
                                  </w:r>
                                </w:p>
                              </w:tc>
                            </w:tr>
                          </w:tbl>
                          <w:p w14:paraId="12454C88" w14:textId="14D8689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*Assume a conduction process inside the can.</w:t>
                            </w:r>
                          </w:p>
                          <w:p w14:paraId="0795AC51"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 xml:space="preserve">Kinetic properties of food components </w:t>
                            </w:r>
                          </w:p>
                          <w:tbl>
                            <w:tblPr>
                              <w:tblStyle w:val="TableGrid"/>
                              <w:tblW w:w="0" w:type="auto"/>
                              <w:tblLook w:val="04A0" w:firstRow="1" w:lastRow="0" w:firstColumn="1" w:lastColumn="0" w:noHBand="0" w:noVBand="1"/>
                            </w:tblPr>
                            <w:tblGrid>
                              <w:gridCol w:w="2250"/>
                              <w:gridCol w:w="2248"/>
                              <w:gridCol w:w="2251"/>
                              <w:gridCol w:w="2248"/>
                            </w:tblGrid>
                            <w:tr w:rsidR="00AF4E42" w14:paraId="2C14BCF1" w14:textId="77777777" w:rsidTr="00C216C3">
                              <w:tc>
                                <w:tcPr>
                                  <w:tcW w:w="2253" w:type="dxa"/>
                                </w:tcPr>
                                <w:p w14:paraId="140047AA" w14:textId="77777777" w:rsidR="00AF4E42" w:rsidRPr="00F300F0" w:rsidRDefault="00AF4E42" w:rsidP="00331B2A">
                                  <w:pPr>
                                    <w:rPr>
                                      <w:rFonts w:ascii="Lucida Sans Typewriter" w:hAnsi="Lucida Sans Typewriter"/>
                                      <w:b/>
                                      <w:color w:val="000000" w:themeColor="text1"/>
                                    </w:rPr>
                                  </w:pPr>
                                  <w:r w:rsidRPr="00F300F0">
                                    <w:rPr>
                                      <w:rFonts w:ascii="Lucida Sans Typewriter" w:hAnsi="Lucida Sans Typewriter"/>
                                      <w:b/>
                                      <w:color w:val="000000" w:themeColor="text1"/>
                                    </w:rPr>
                                    <w:t>Component</w:t>
                                  </w:r>
                                </w:p>
                              </w:tc>
                              <w:tc>
                                <w:tcPr>
                                  <w:tcW w:w="2253" w:type="dxa"/>
                                </w:tcPr>
                                <w:p w14:paraId="69CA0CFD" w14:textId="77777777" w:rsidR="00AF4E42" w:rsidRPr="00F300F0" w:rsidRDefault="00AF4E42" w:rsidP="00331B2A">
                                  <w:pPr>
                                    <w:rPr>
                                      <w:rFonts w:ascii="Lucida Sans Typewriter" w:hAnsi="Lucida Sans Typewriter"/>
                                      <w:b/>
                                      <w:color w:val="000000" w:themeColor="text1"/>
                                    </w:rPr>
                                  </w:pPr>
                                  <w:r w:rsidRPr="00F300F0">
                                    <w:rPr>
                                      <w:rFonts w:ascii="Lucida Sans Typewriter" w:hAnsi="Lucida Sans Typewriter"/>
                                      <w:b/>
                                      <w:color w:val="000000" w:themeColor="text1"/>
                                    </w:rPr>
                                    <w:t>Z-value (</w:t>
                                  </w:r>
                                  <w:proofErr w:type="spellStart"/>
                                  <w:r w:rsidRPr="00F300F0">
                                    <w:rPr>
                                      <w:rFonts w:ascii="Lucida Sans Typewriter" w:hAnsi="Lucida Sans Typewriter"/>
                                      <w:b/>
                                      <w:color w:val="000000" w:themeColor="text1"/>
                                      <w:vertAlign w:val="superscript"/>
                                    </w:rPr>
                                    <w:t>o</w:t>
                                  </w:r>
                                  <w:r w:rsidRPr="00F300F0">
                                    <w:rPr>
                                      <w:rFonts w:ascii="Lucida Sans Typewriter" w:hAnsi="Lucida Sans Typewriter"/>
                                      <w:b/>
                                      <w:color w:val="000000" w:themeColor="text1"/>
                                    </w:rPr>
                                    <w:t>F</w:t>
                                  </w:r>
                                  <w:proofErr w:type="spellEnd"/>
                                  <w:r w:rsidRPr="00F300F0">
                                    <w:rPr>
                                      <w:rFonts w:ascii="Lucida Sans Typewriter" w:hAnsi="Lucida Sans Typewriter"/>
                                      <w:b/>
                                      <w:color w:val="000000" w:themeColor="text1"/>
                                    </w:rPr>
                                    <w:t>)</w:t>
                                  </w:r>
                                </w:p>
                              </w:tc>
                              <w:tc>
                                <w:tcPr>
                                  <w:tcW w:w="2253" w:type="dxa"/>
                                </w:tcPr>
                                <w:p w14:paraId="076123A6" w14:textId="77777777" w:rsidR="00AF4E42" w:rsidRPr="00F300F0" w:rsidRDefault="00AF4E42" w:rsidP="00331B2A">
                                  <w:pPr>
                                    <w:rPr>
                                      <w:rFonts w:ascii="Lucida Sans Typewriter" w:hAnsi="Lucida Sans Typewriter"/>
                                      <w:b/>
                                      <w:color w:val="000000" w:themeColor="text1"/>
                                    </w:rPr>
                                  </w:pPr>
                                  <w:proofErr w:type="spellStart"/>
                                  <w:r w:rsidRPr="00F300F0">
                                    <w:rPr>
                                      <w:rFonts w:ascii="Lucida Sans Typewriter" w:hAnsi="Lucida Sans Typewriter"/>
                                      <w:b/>
                                      <w:color w:val="000000" w:themeColor="text1"/>
                                    </w:rPr>
                                    <w:t>Ea</w:t>
                                  </w:r>
                                  <w:proofErr w:type="spellEnd"/>
                                  <w:r w:rsidRPr="00F300F0">
                                    <w:rPr>
                                      <w:rFonts w:ascii="Lucida Sans Typewriter" w:hAnsi="Lucida Sans Typewriter"/>
                                      <w:b/>
                                      <w:color w:val="000000" w:themeColor="text1"/>
                                    </w:rPr>
                                    <w:t xml:space="preserve"> (kcal/mole)</w:t>
                                  </w:r>
                                </w:p>
                              </w:tc>
                              <w:tc>
                                <w:tcPr>
                                  <w:tcW w:w="2253" w:type="dxa"/>
                                </w:tcPr>
                                <w:p w14:paraId="34A153B3" w14:textId="77777777" w:rsidR="00AF4E42" w:rsidRPr="00F300F0" w:rsidRDefault="00AF4E42" w:rsidP="00331B2A">
                                  <w:pPr>
                                    <w:rPr>
                                      <w:rFonts w:ascii="Lucida Sans Typewriter" w:hAnsi="Lucida Sans Typewriter"/>
                                      <w:b/>
                                      <w:color w:val="000000" w:themeColor="text1"/>
                                    </w:rPr>
                                  </w:pPr>
                                  <w:r w:rsidRPr="00F300F0">
                                    <w:rPr>
                                      <w:rFonts w:ascii="Lucida Sans Typewriter" w:hAnsi="Lucida Sans Typewriter"/>
                                      <w:b/>
                                      <w:color w:val="000000" w:themeColor="text1"/>
                                    </w:rPr>
                                    <w:t>D</w:t>
                                  </w:r>
                                  <w:r w:rsidRPr="00F300F0">
                                    <w:rPr>
                                      <w:rFonts w:ascii="Lucida Sans Typewriter" w:hAnsi="Lucida Sans Typewriter"/>
                                      <w:b/>
                                      <w:color w:val="000000" w:themeColor="text1"/>
                                      <w:vertAlign w:val="superscript"/>
                                    </w:rPr>
                                    <w:t>250</w:t>
                                  </w:r>
                                  <w:r w:rsidRPr="00F300F0">
                                    <w:rPr>
                                      <w:rFonts w:ascii="Lucida Sans Typewriter" w:hAnsi="Lucida Sans Typewriter"/>
                                      <w:b/>
                                      <w:color w:val="000000" w:themeColor="text1"/>
                                    </w:rPr>
                                    <w:t>-value</w:t>
                                  </w:r>
                                </w:p>
                              </w:tc>
                            </w:tr>
                            <w:tr w:rsidR="00AF4E42" w14:paraId="4CE8E7E6" w14:textId="77777777" w:rsidTr="00C216C3">
                              <w:tc>
                                <w:tcPr>
                                  <w:tcW w:w="2253" w:type="dxa"/>
                                </w:tcPr>
                                <w:p w14:paraId="32A124E5"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Thiamine</w:t>
                                  </w:r>
                                </w:p>
                              </w:tc>
                              <w:tc>
                                <w:tcPr>
                                  <w:tcW w:w="2253" w:type="dxa"/>
                                </w:tcPr>
                                <w:p w14:paraId="6B1139A2" w14:textId="77777777" w:rsidR="00AF4E42" w:rsidRPr="008D0F24" w:rsidRDefault="00AF4E42" w:rsidP="00331B2A">
                                  <w:pPr>
                                    <w:rPr>
                                      <w:rFonts w:ascii="Lucida Sans Typewriter" w:hAnsi="Lucida Sans Typewriter"/>
                                      <w:color w:val="000000" w:themeColor="text1"/>
                                      <w:vertAlign w:val="superscript"/>
                                    </w:rPr>
                                  </w:pPr>
                                  <w:r w:rsidRPr="008D0F24">
                                    <w:rPr>
                                      <w:rFonts w:ascii="Lucida Sans Typewriter" w:hAnsi="Lucida Sans Typewriter"/>
                                      <w:color w:val="000000" w:themeColor="text1"/>
                                    </w:rPr>
                                    <w:t>47-49</w:t>
                                  </w:r>
                                </w:p>
                              </w:tc>
                              <w:tc>
                                <w:tcPr>
                                  <w:tcW w:w="2253" w:type="dxa"/>
                                </w:tcPr>
                                <w:p w14:paraId="0EDCF0E5" w14:textId="397D3FF7"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21-27</w:t>
                                  </w:r>
                                </w:p>
                              </w:tc>
                              <w:tc>
                                <w:tcPr>
                                  <w:tcW w:w="2253" w:type="dxa"/>
                                </w:tcPr>
                                <w:p w14:paraId="4D122A2D"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246.9 min</w:t>
                                  </w:r>
                                </w:p>
                              </w:tc>
                            </w:tr>
                            <w:tr w:rsidR="00AF4E42" w14:paraId="4EE30752" w14:textId="77777777" w:rsidTr="00C216C3">
                              <w:tc>
                                <w:tcPr>
                                  <w:tcW w:w="2253" w:type="dxa"/>
                                </w:tcPr>
                                <w:p w14:paraId="1E153D72"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Ascorbic Acid</w:t>
                                  </w:r>
                                </w:p>
                              </w:tc>
                              <w:tc>
                                <w:tcPr>
                                  <w:tcW w:w="2253" w:type="dxa"/>
                                </w:tcPr>
                                <w:p w14:paraId="2FE2FE8E"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48-52</w:t>
                                  </w:r>
                                </w:p>
                              </w:tc>
                              <w:tc>
                                <w:tcPr>
                                  <w:tcW w:w="2253" w:type="dxa"/>
                                </w:tcPr>
                                <w:p w14:paraId="324C53A5" w14:textId="6BE3B1CE"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22-24</w:t>
                                  </w:r>
                                </w:p>
                              </w:tc>
                              <w:tc>
                                <w:tcPr>
                                  <w:tcW w:w="2253" w:type="dxa"/>
                                </w:tcPr>
                                <w:p w14:paraId="3531B46A" w14:textId="2D63714C"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1.12 days</w:t>
                                  </w:r>
                                </w:p>
                              </w:tc>
                            </w:tr>
                            <w:tr w:rsidR="00AF4E42" w14:paraId="3FBE4269" w14:textId="77777777" w:rsidTr="00C216C3">
                              <w:tc>
                                <w:tcPr>
                                  <w:tcW w:w="2253" w:type="dxa"/>
                                </w:tcPr>
                                <w:p w14:paraId="769CB332"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Cobalamin</w:t>
                                  </w:r>
                                </w:p>
                              </w:tc>
                              <w:tc>
                                <w:tcPr>
                                  <w:tcW w:w="2253" w:type="dxa"/>
                                </w:tcPr>
                                <w:p w14:paraId="74938045"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46-49</w:t>
                                  </w:r>
                                </w:p>
                              </w:tc>
                              <w:tc>
                                <w:tcPr>
                                  <w:tcW w:w="2253" w:type="dxa"/>
                                </w:tcPr>
                                <w:p w14:paraId="59ACC1B0" w14:textId="55EE7D36"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20-</w:t>
                                  </w:r>
                                  <w:r w:rsidRPr="008D0F24">
                                    <w:rPr>
                                      <w:rFonts w:ascii="Lucida Sans Typewriter" w:hAnsi="Lucida Sans Typewriter"/>
                                      <w:color w:val="000000" w:themeColor="text1"/>
                                    </w:rPr>
                                    <w:t>24</w:t>
                                  </w:r>
                                </w:p>
                              </w:tc>
                              <w:tc>
                                <w:tcPr>
                                  <w:tcW w:w="2253" w:type="dxa"/>
                                </w:tcPr>
                                <w:p w14:paraId="538F690F" w14:textId="56A1C5B1"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1.94 days</w:t>
                                  </w:r>
                                </w:p>
                              </w:tc>
                            </w:tr>
                          </w:tbl>
                          <w:p w14:paraId="01068772"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 xml:space="preserve"> </w:t>
                            </w:r>
                          </w:p>
                          <w:p w14:paraId="7286D6F6"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 xml:space="preserve">Kinetic properties of microorganisms </w:t>
                            </w:r>
                          </w:p>
                          <w:tbl>
                            <w:tblPr>
                              <w:tblStyle w:val="TableGrid"/>
                              <w:tblW w:w="0" w:type="auto"/>
                              <w:tblLook w:val="04A0" w:firstRow="1" w:lastRow="0" w:firstColumn="1" w:lastColumn="0" w:noHBand="0" w:noVBand="1"/>
                            </w:tblPr>
                            <w:tblGrid>
                              <w:gridCol w:w="2515"/>
                              <w:gridCol w:w="1986"/>
                              <w:gridCol w:w="2248"/>
                              <w:gridCol w:w="2248"/>
                            </w:tblGrid>
                            <w:tr w:rsidR="00AF4E42" w14:paraId="6856E123" w14:textId="77777777" w:rsidTr="008C52B9">
                              <w:tc>
                                <w:tcPr>
                                  <w:tcW w:w="2515" w:type="dxa"/>
                                </w:tcPr>
                                <w:p w14:paraId="39F17E33" w14:textId="77777777" w:rsidR="00AF4E42" w:rsidRPr="00F300F0" w:rsidRDefault="00AF4E42" w:rsidP="00515030">
                                  <w:pPr>
                                    <w:rPr>
                                      <w:rFonts w:ascii="Lucida Sans Typewriter" w:hAnsi="Lucida Sans Typewriter"/>
                                      <w:b/>
                                      <w:color w:val="000000" w:themeColor="text1"/>
                                    </w:rPr>
                                  </w:pPr>
                                  <w:r w:rsidRPr="00F300F0">
                                    <w:rPr>
                                      <w:rFonts w:ascii="Lucida Sans Typewriter" w:hAnsi="Lucida Sans Typewriter"/>
                                      <w:b/>
                                      <w:color w:val="000000" w:themeColor="text1"/>
                                    </w:rPr>
                                    <w:t>Microorganism</w:t>
                                  </w:r>
                                </w:p>
                              </w:tc>
                              <w:tc>
                                <w:tcPr>
                                  <w:tcW w:w="1986" w:type="dxa"/>
                                </w:tcPr>
                                <w:p w14:paraId="00834006" w14:textId="77777777" w:rsidR="00AF4E42" w:rsidRPr="00F300F0" w:rsidRDefault="00AF4E42" w:rsidP="00515030">
                                  <w:pPr>
                                    <w:rPr>
                                      <w:rFonts w:ascii="Lucida Sans Typewriter" w:hAnsi="Lucida Sans Typewriter"/>
                                      <w:b/>
                                      <w:color w:val="000000" w:themeColor="text1"/>
                                    </w:rPr>
                                  </w:pPr>
                                  <w:r w:rsidRPr="00F300F0">
                                    <w:rPr>
                                      <w:rFonts w:ascii="Lucida Sans Typewriter" w:hAnsi="Lucida Sans Typewriter"/>
                                      <w:b/>
                                      <w:color w:val="000000" w:themeColor="text1"/>
                                    </w:rPr>
                                    <w:t>Z-value (</w:t>
                                  </w:r>
                                  <w:proofErr w:type="spellStart"/>
                                  <w:r w:rsidRPr="00F300F0">
                                    <w:rPr>
                                      <w:rFonts w:ascii="Lucida Sans Typewriter" w:hAnsi="Lucida Sans Typewriter"/>
                                      <w:b/>
                                      <w:color w:val="000000" w:themeColor="text1"/>
                                      <w:vertAlign w:val="superscript"/>
                                    </w:rPr>
                                    <w:t>o</w:t>
                                  </w:r>
                                  <w:r w:rsidRPr="00F300F0">
                                    <w:rPr>
                                      <w:rFonts w:ascii="Lucida Sans Typewriter" w:hAnsi="Lucida Sans Typewriter"/>
                                      <w:b/>
                                      <w:color w:val="000000" w:themeColor="text1"/>
                                    </w:rPr>
                                    <w:t>F</w:t>
                                  </w:r>
                                  <w:proofErr w:type="spellEnd"/>
                                  <w:r w:rsidRPr="00F300F0">
                                    <w:rPr>
                                      <w:rFonts w:ascii="Lucida Sans Typewriter" w:hAnsi="Lucida Sans Typewriter"/>
                                      <w:b/>
                                      <w:color w:val="000000" w:themeColor="text1"/>
                                    </w:rPr>
                                    <w:t>)</w:t>
                                  </w:r>
                                </w:p>
                              </w:tc>
                              <w:tc>
                                <w:tcPr>
                                  <w:tcW w:w="2248" w:type="dxa"/>
                                </w:tcPr>
                                <w:p w14:paraId="463BE352" w14:textId="77777777" w:rsidR="00AF4E42" w:rsidRPr="00F300F0" w:rsidRDefault="00AF4E42" w:rsidP="00515030">
                                  <w:pPr>
                                    <w:rPr>
                                      <w:rFonts w:ascii="Lucida Sans Typewriter" w:hAnsi="Lucida Sans Typewriter"/>
                                      <w:b/>
                                      <w:color w:val="000000" w:themeColor="text1"/>
                                    </w:rPr>
                                  </w:pPr>
                                  <w:proofErr w:type="spellStart"/>
                                  <w:r w:rsidRPr="00F300F0">
                                    <w:rPr>
                                      <w:rFonts w:ascii="Lucida Sans Typewriter" w:hAnsi="Lucida Sans Typewriter"/>
                                      <w:b/>
                                      <w:color w:val="000000" w:themeColor="text1"/>
                                    </w:rPr>
                                    <w:t>Ea</w:t>
                                  </w:r>
                                  <w:proofErr w:type="spellEnd"/>
                                  <w:r w:rsidRPr="00F300F0">
                                    <w:rPr>
                                      <w:rFonts w:ascii="Lucida Sans Typewriter" w:hAnsi="Lucida Sans Typewriter"/>
                                      <w:b/>
                                      <w:color w:val="000000" w:themeColor="text1"/>
                                    </w:rPr>
                                    <w:t xml:space="preserve"> (kcal/mole)</w:t>
                                  </w:r>
                                </w:p>
                              </w:tc>
                              <w:tc>
                                <w:tcPr>
                                  <w:tcW w:w="2248" w:type="dxa"/>
                                </w:tcPr>
                                <w:p w14:paraId="028CA306" w14:textId="77777777" w:rsidR="00AF4E42" w:rsidRPr="00F300F0" w:rsidRDefault="00AF4E42" w:rsidP="00515030">
                                  <w:pPr>
                                    <w:rPr>
                                      <w:rFonts w:ascii="Lucida Sans Typewriter" w:hAnsi="Lucida Sans Typewriter"/>
                                      <w:b/>
                                      <w:color w:val="000000" w:themeColor="text1"/>
                                    </w:rPr>
                                  </w:pPr>
                                  <w:r w:rsidRPr="00F300F0">
                                    <w:rPr>
                                      <w:rFonts w:ascii="Lucida Sans Typewriter" w:hAnsi="Lucida Sans Typewriter"/>
                                      <w:b/>
                                      <w:color w:val="000000" w:themeColor="text1"/>
                                    </w:rPr>
                                    <w:t>D</w:t>
                                  </w:r>
                                  <w:r w:rsidRPr="00F300F0">
                                    <w:rPr>
                                      <w:rFonts w:ascii="Lucida Sans Typewriter" w:hAnsi="Lucida Sans Typewriter"/>
                                      <w:b/>
                                      <w:color w:val="000000" w:themeColor="text1"/>
                                      <w:vertAlign w:val="superscript"/>
                                    </w:rPr>
                                    <w:t>250</w:t>
                                  </w:r>
                                  <w:r w:rsidRPr="00F300F0">
                                    <w:rPr>
                                      <w:rFonts w:ascii="Lucida Sans Typewriter" w:hAnsi="Lucida Sans Typewriter"/>
                                      <w:b/>
                                      <w:color w:val="000000" w:themeColor="text1"/>
                                    </w:rPr>
                                    <w:t>-value</w:t>
                                  </w:r>
                                </w:p>
                              </w:tc>
                            </w:tr>
                            <w:tr w:rsidR="00AF4E42" w14:paraId="5D8C2E33" w14:textId="77777777" w:rsidTr="008C52B9">
                              <w:tc>
                                <w:tcPr>
                                  <w:tcW w:w="2515" w:type="dxa"/>
                                </w:tcPr>
                                <w:p w14:paraId="6807F240" w14:textId="77777777" w:rsidR="00AF4E42" w:rsidRDefault="00AF4E42" w:rsidP="00515030">
                                  <w:pPr>
                                    <w:rPr>
                                      <w:rFonts w:ascii="Lucida Sans Typewriter" w:hAnsi="Lucida Sans Typewriter"/>
                                      <w:color w:val="000000" w:themeColor="text1"/>
                                    </w:rPr>
                                  </w:pPr>
                                  <w:r>
                                    <w:rPr>
                                      <w:rFonts w:ascii="Lucida Sans Typewriter" w:hAnsi="Lucida Sans Typewriter"/>
                                      <w:color w:val="000000" w:themeColor="text1"/>
                                    </w:rPr>
                                    <w:t xml:space="preserve">C. Botulinum </w:t>
                                  </w:r>
                                </w:p>
                              </w:tc>
                              <w:tc>
                                <w:tcPr>
                                  <w:tcW w:w="1986" w:type="dxa"/>
                                </w:tcPr>
                                <w:p w14:paraId="13E57FBB"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12-19</w:t>
                                  </w:r>
                                </w:p>
                              </w:tc>
                              <w:tc>
                                <w:tcPr>
                                  <w:tcW w:w="2248" w:type="dxa"/>
                                </w:tcPr>
                                <w:p w14:paraId="6661F3C9"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64-82</w:t>
                                  </w:r>
                                </w:p>
                              </w:tc>
                              <w:tc>
                                <w:tcPr>
                                  <w:tcW w:w="2248" w:type="dxa"/>
                                </w:tcPr>
                                <w:p w14:paraId="56D25177"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.1-.2 min</w:t>
                                  </w:r>
                                </w:p>
                              </w:tc>
                            </w:tr>
                            <w:tr w:rsidR="00AF4E42" w14:paraId="73966906" w14:textId="77777777" w:rsidTr="008C52B9">
                              <w:tc>
                                <w:tcPr>
                                  <w:tcW w:w="2515" w:type="dxa"/>
                                </w:tcPr>
                                <w:p w14:paraId="65D550E9" w14:textId="77777777" w:rsidR="00AF4E42" w:rsidRDefault="00AF4E42" w:rsidP="00515030">
                                  <w:pPr>
                                    <w:rPr>
                                      <w:rFonts w:ascii="Lucida Sans Typewriter" w:hAnsi="Lucida Sans Typewriter"/>
                                      <w:color w:val="000000" w:themeColor="text1"/>
                                    </w:rPr>
                                  </w:pPr>
                                  <w:r>
                                    <w:rPr>
                                      <w:rFonts w:ascii="Lucida Sans Typewriter" w:hAnsi="Lucida Sans Typewriter"/>
                                      <w:color w:val="000000" w:themeColor="text1"/>
                                    </w:rPr>
                                    <w:t>C. Perfringens</w:t>
                                  </w:r>
                                </w:p>
                              </w:tc>
                              <w:tc>
                                <w:tcPr>
                                  <w:tcW w:w="1986" w:type="dxa"/>
                                </w:tcPr>
                                <w:p w14:paraId="438DFA8C" w14:textId="26433C3D" w:rsidR="00AF4E42" w:rsidRPr="008D0F24" w:rsidRDefault="00AF4E42" w:rsidP="00515030">
                                  <w:pPr>
                                    <w:rPr>
                                      <w:rFonts w:ascii="Lucida Sans Typewriter" w:hAnsi="Lucida Sans Typewriter"/>
                                      <w:color w:val="000000" w:themeColor="text1"/>
                                    </w:rPr>
                                  </w:pPr>
                                  <w:r>
                                    <w:rPr>
                                      <w:rFonts w:ascii="Lucida Sans Typewriter" w:hAnsi="Lucida Sans Typewriter"/>
                                      <w:color w:val="000000" w:themeColor="text1"/>
                                    </w:rPr>
                                    <w:t>15-19</w:t>
                                  </w:r>
                                </w:p>
                              </w:tc>
                              <w:tc>
                                <w:tcPr>
                                  <w:tcW w:w="2248" w:type="dxa"/>
                                </w:tcPr>
                                <w:p w14:paraId="38D1A906"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72-79</w:t>
                                  </w:r>
                                </w:p>
                              </w:tc>
                              <w:tc>
                                <w:tcPr>
                                  <w:tcW w:w="2248" w:type="dxa"/>
                                </w:tcPr>
                                <w:p w14:paraId="5E4E0EB0"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.02-.04 min</w:t>
                                  </w:r>
                                </w:p>
                              </w:tc>
                            </w:tr>
                            <w:tr w:rsidR="00AF4E42" w14:paraId="428CC1F3" w14:textId="77777777" w:rsidTr="008C52B9">
                              <w:tc>
                                <w:tcPr>
                                  <w:tcW w:w="2515" w:type="dxa"/>
                                </w:tcPr>
                                <w:p w14:paraId="6C480B61" w14:textId="77777777" w:rsidR="00AF4E42" w:rsidRDefault="00AF4E42" w:rsidP="00515030">
                                  <w:pPr>
                                    <w:rPr>
                                      <w:rFonts w:ascii="Lucida Sans Typewriter" w:hAnsi="Lucida Sans Typewriter"/>
                                      <w:color w:val="000000" w:themeColor="text1"/>
                                    </w:rPr>
                                  </w:pPr>
                                  <w:r>
                                    <w:rPr>
                                      <w:rFonts w:ascii="Lucida Sans Typewriter" w:hAnsi="Lucida Sans Typewriter"/>
                                      <w:color w:val="000000" w:themeColor="text1"/>
                                    </w:rPr>
                                    <w:t>B. Cereus</w:t>
                                  </w:r>
                                </w:p>
                              </w:tc>
                              <w:tc>
                                <w:tcPr>
                                  <w:tcW w:w="1986" w:type="dxa"/>
                                </w:tcPr>
                                <w:p w14:paraId="22E9805A"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14-18</w:t>
                                  </w:r>
                                </w:p>
                              </w:tc>
                              <w:tc>
                                <w:tcPr>
                                  <w:tcW w:w="2248" w:type="dxa"/>
                                </w:tcPr>
                                <w:p w14:paraId="72EDB6C3"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65-71</w:t>
                                  </w:r>
                                </w:p>
                              </w:tc>
                              <w:tc>
                                <w:tcPr>
                                  <w:tcW w:w="2248" w:type="dxa"/>
                                </w:tcPr>
                                <w:p w14:paraId="24894E47" w14:textId="6A3FFB9E"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.0</w:t>
                                  </w:r>
                                  <w:r>
                                    <w:rPr>
                                      <w:rFonts w:ascii="Lucida Sans Typewriter" w:hAnsi="Lucida Sans Typewriter"/>
                                      <w:color w:val="000000" w:themeColor="text1"/>
                                    </w:rPr>
                                    <w:t>05-.008</w:t>
                                  </w:r>
                                  <w:r w:rsidRPr="008D0F24">
                                    <w:rPr>
                                      <w:rFonts w:ascii="Lucida Sans Typewriter" w:hAnsi="Lucida Sans Typewriter"/>
                                      <w:color w:val="000000" w:themeColor="text1"/>
                                    </w:rPr>
                                    <w:t xml:space="preserve"> min</w:t>
                                  </w:r>
                                </w:p>
                              </w:tc>
                            </w:tr>
                          </w:tbl>
                          <w:p w14:paraId="2CF95E0C" w14:textId="77777777" w:rsidR="00AF4E42" w:rsidRDefault="00AF4E42" w:rsidP="00331B2A">
                            <w:pPr>
                              <w:rPr>
                                <w:rFonts w:ascii="Lucida Sans Typewriter" w:hAnsi="Lucida Sans Typewriter"/>
                                <w:color w:val="000000" w:themeColor="text1"/>
                              </w:rPr>
                            </w:pPr>
                          </w:p>
                          <w:p w14:paraId="7599B2DF"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Properties of food materials</w:t>
                            </w:r>
                          </w:p>
                          <w:tbl>
                            <w:tblPr>
                              <w:tblStyle w:val="TableGrid"/>
                              <w:tblW w:w="0" w:type="auto"/>
                              <w:tblLook w:val="04A0" w:firstRow="1" w:lastRow="0" w:firstColumn="1" w:lastColumn="0" w:noHBand="0" w:noVBand="1"/>
                            </w:tblPr>
                            <w:tblGrid>
                              <w:gridCol w:w="3145"/>
                              <w:gridCol w:w="1675"/>
                              <w:gridCol w:w="755"/>
                              <w:gridCol w:w="3385"/>
                            </w:tblGrid>
                            <w:tr w:rsidR="00AF4E42" w14:paraId="555EDD95" w14:textId="77777777" w:rsidTr="00A34F03">
                              <w:tc>
                                <w:tcPr>
                                  <w:tcW w:w="3145" w:type="dxa"/>
                                </w:tcPr>
                                <w:p w14:paraId="246FFDEA" w14:textId="77777777" w:rsidR="00AF4E42" w:rsidRPr="00F300F0" w:rsidRDefault="00AF4E42" w:rsidP="00331B2A">
                                  <w:pPr>
                                    <w:rPr>
                                      <w:rFonts w:ascii="Lucida Sans Typewriter" w:hAnsi="Lucida Sans Typewriter"/>
                                      <w:b/>
                                      <w:color w:val="000000" w:themeColor="text1"/>
                                    </w:rPr>
                                  </w:pPr>
                                  <w:r w:rsidRPr="00F300F0">
                                    <w:rPr>
                                      <w:rFonts w:ascii="Lucida Sans Typewriter" w:hAnsi="Lucida Sans Typewriter"/>
                                      <w:b/>
                                      <w:color w:val="000000" w:themeColor="text1"/>
                                    </w:rPr>
                                    <w:t>Food Material</w:t>
                                  </w:r>
                                </w:p>
                              </w:tc>
                              <w:tc>
                                <w:tcPr>
                                  <w:tcW w:w="1675" w:type="dxa"/>
                                </w:tcPr>
                                <w:p w14:paraId="776CB8DF" w14:textId="77777777" w:rsidR="00AF4E42" w:rsidRPr="00F300F0" w:rsidRDefault="00AF4E42" w:rsidP="00331B2A">
                                  <w:pPr>
                                    <w:rPr>
                                      <w:rFonts w:ascii="Lucida Sans Typewriter" w:hAnsi="Lucida Sans Typewriter"/>
                                      <w:b/>
                                      <w:color w:val="000000" w:themeColor="text1"/>
                                    </w:rPr>
                                  </w:pPr>
                                  <w:proofErr w:type="spellStart"/>
                                  <w:r w:rsidRPr="00F300F0">
                                    <w:rPr>
                                      <w:rFonts w:ascii="Lucida Sans Typewriter" w:hAnsi="Lucida Sans Typewriter"/>
                                      <w:b/>
                                      <w:color w:val="000000" w:themeColor="text1"/>
                                    </w:rPr>
                                    <w:t>Emmissivity</w:t>
                                  </w:r>
                                  <w:proofErr w:type="spellEnd"/>
                                  <w:r w:rsidRPr="00F300F0">
                                    <w:rPr>
                                      <w:rFonts w:ascii="Lucida Sans Typewriter" w:hAnsi="Lucida Sans Typewriter"/>
                                      <w:b/>
                                      <w:color w:val="000000" w:themeColor="text1"/>
                                    </w:rPr>
                                    <w:t xml:space="preserve"> </w:t>
                                  </w:r>
                                </w:p>
                              </w:tc>
                              <w:tc>
                                <w:tcPr>
                                  <w:tcW w:w="755" w:type="dxa"/>
                                </w:tcPr>
                                <w:p w14:paraId="20FD2C10" w14:textId="77777777" w:rsidR="00AF4E42" w:rsidRPr="00F300F0" w:rsidRDefault="00AF4E42" w:rsidP="00331B2A">
                                  <w:pPr>
                                    <w:rPr>
                                      <w:rFonts w:ascii="Lucida Sans Typewriter" w:hAnsi="Lucida Sans Typewriter"/>
                                      <w:b/>
                                      <w:color w:val="000000" w:themeColor="text1"/>
                                    </w:rPr>
                                  </w:pPr>
                                  <w:r w:rsidRPr="00F300F0">
                                    <w:rPr>
                                      <w:rFonts w:ascii="Lucida Sans Typewriter" w:hAnsi="Lucida Sans Typewriter"/>
                                      <w:b/>
                                      <w:color w:val="000000" w:themeColor="text1"/>
                                    </w:rPr>
                                    <w:t>pH</w:t>
                                  </w:r>
                                </w:p>
                              </w:tc>
                              <w:tc>
                                <w:tcPr>
                                  <w:tcW w:w="3385" w:type="dxa"/>
                                </w:tcPr>
                                <w:p w14:paraId="2B902EC4" w14:textId="77777777" w:rsidR="00AF4E42" w:rsidRPr="00F300F0" w:rsidRDefault="00AF4E42" w:rsidP="00331B2A">
                                  <w:pPr>
                                    <w:rPr>
                                      <w:rFonts w:ascii="Lucida Sans Typewriter" w:hAnsi="Lucida Sans Typewriter"/>
                                      <w:b/>
                                      <w:color w:val="000000" w:themeColor="text1"/>
                                    </w:rPr>
                                  </w:pPr>
                                  <w:r>
                                    <w:rPr>
                                      <w:rFonts w:ascii="Lucida Sans Typewriter" w:hAnsi="Lucida Sans Typewriter"/>
                                      <w:b/>
                                      <w:color w:val="000000" w:themeColor="text1"/>
                                    </w:rPr>
                                    <w:t>Light Transmittance (%)</w:t>
                                  </w:r>
                                </w:p>
                              </w:tc>
                            </w:tr>
                            <w:tr w:rsidR="00AF4E42" w14:paraId="7D3270FC" w14:textId="77777777" w:rsidTr="00A34F03">
                              <w:tc>
                                <w:tcPr>
                                  <w:tcW w:w="3145" w:type="dxa"/>
                                </w:tcPr>
                                <w:p w14:paraId="336788CD"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Tomato Soup</w:t>
                                  </w:r>
                                </w:p>
                              </w:tc>
                              <w:tc>
                                <w:tcPr>
                                  <w:tcW w:w="1675" w:type="dxa"/>
                                </w:tcPr>
                                <w:p w14:paraId="25F7FAFD"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.87</w:t>
                                  </w:r>
                                </w:p>
                              </w:tc>
                              <w:tc>
                                <w:tcPr>
                                  <w:tcW w:w="755" w:type="dxa"/>
                                </w:tcPr>
                                <w:p w14:paraId="35647F92" w14:textId="7D06D575"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4.7</w:t>
                                  </w:r>
                                </w:p>
                              </w:tc>
                              <w:tc>
                                <w:tcPr>
                                  <w:tcW w:w="3385" w:type="dxa"/>
                                </w:tcPr>
                                <w:p w14:paraId="6B7EDEB3"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5.0</w:t>
                                  </w:r>
                                </w:p>
                              </w:tc>
                            </w:tr>
                            <w:tr w:rsidR="00AF4E42" w14:paraId="2533EC7E" w14:textId="77777777" w:rsidTr="00A34F03">
                              <w:tc>
                                <w:tcPr>
                                  <w:tcW w:w="3145" w:type="dxa"/>
                                </w:tcPr>
                                <w:p w14:paraId="13256C69" w14:textId="4B1D7D43"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Cream Corn Puree</w:t>
                                  </w:r>
                                </w:p>
                              </w:tc>
                              <w:tc>
                                <w:tcPr>
                                  <w:tcW w:w="1675" w:type="dxa"/>
                                </w:tcPr>
                                <w:p w14:paraId="1DBCAB2C"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.89</w:t>
                                  </w:r>
                                </w:p>
                              </w:tc>
                              <w:tc>
                                <w:tcPr>
                                  <w:tcW w:w="755" w:type="dxa"/>
                                </w:tcPr>
                                <w:p w14:paraId="69FF8535" w14:textId="53BDA779"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6.1</w:t>
                                  </w:r>
                                </w:p>
                              </w:tc>
                              <w:tc>
                                <w:tcPr>
                                  <w:tcW w:w="3385" w:type="dxa"/>
                                </w:tcPr>
                                <w:p w14:paraId="0AA63460"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4.0</w:t>
                                  </w:r>
                                </w:p>
                              </w:tc>
                            </w:tr>
                            <w:tr w:rsidR="00AF4E42" w14:paraId="2B9A78A3" w14:textId="77777777" w:rsidTr="00A34F03">
                              <w:tc>
                                <w:tcPr>
                                  <w:tcW w:w="3145" w:type="dxa"/>
                                </w:tcPr>
                                <w:p w14:paraId="5404584B"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Pumpkin Pie Filling</w:t>
                                  </w:r>
                                </w:p>
                              </w:tc>
                              <w:tc>
                                <w:tcPr>
                                  <w:tcW w:w="1675" w:type="dxa"/>
                                </w:tcPr>
                                <w:p w14:paraId="45BC09C4"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.75</w:t>
                                  </w:r>
                                </w:p>
                              </w:tc>
                              <w:tc>
                                <w:tcPr>
                                  <w:tcW w:w="755" w:type="dxa"/>
                                </w:tcPr>
                                <w:p w14:paraId="59CF79D8"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5.1</w:t>
                                  </w:r>
                                </w:p>
                              </w:tc>
                              <w:tc>
                                <w:tcPr>
                                  <w:tcW w:w="3385" w:type="dxa"/>
                                </w:tcPr>
                                <w:p w14:paraId="078244EA"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.01</w:t>
                                  </w:r>
                                </w:p>
                              </w:tc>
                            </w:tr>
                            <w:tr w:rsidR="00AF4E42" w14:paraId="1CED159F" w14:textId="77777777" w:rsidTr="00A34F03">
                              <w:tc>
                                <w:tcPr>
                                  <w:tcW w:w="3145" w:type="dxa"/>
                                </w:tcPr>
                                <w:p w14:paraId="6012BE75"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Nacho Cheese</w:t>
                                  </w:r>
                                </w:p>
                              </w:tc>
                              <w:tc>
                                <w:tcPr>
                                  <w:tcW w:w="1675" w:type="dxa"/>
                                </w:tcPr>
                                <w:p w14:paraId="4A218604"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.80</w:t>
                                  </w:r>
                                </w:p>
                              </w:tc>
                              <w:tc>
                                <w:tcPr>
                                  <w:tcW w:w="755" w:type="dxa"/>
                                </w:tcPr>
                                <w:p w14:paraId="031F166E"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5.8</w:t>
                                  </w:r>
                                </w:p>
                              </w:tc>
                              <w:tc>
                                <w:tcPr>
                                  <w:tcW w:w="3385" w:type="dxa"/>
                                </w:tcPr>
                                <w:p w14:paraId="5AAC3EAB"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.05</w:t>
                                  </w:r>
                                </w:p>
                              </w:tc>
                            </w:tr>
                          </w:tbl>
                          <w:p w14:paraId="4E6323AB" w14:textId="77777777" w:rsidR="00AF4E42" w:rsidRDefault="00AF4E42" w:rsidP="00331B2A">
                            <w:pPr>
                              <w:rPr>
                                <w:rFonts w:ascii="Lucida Sans Typewriter" w:hAnsi="Lucida Sans Typewriter"/>
                                <w:color w:val="000000" w:themeColor="text1"/>
                              </w:rPr>
                            </w:pPr>
                          </w:p>
                          <w:p w14:paraId="4C5C25B8" w14:textId="77777777" w:rsidR="00AF4E42" w:rsidRDefault="00AF4E42" w:rsidP="00331B2A">
                            <w:pPr>
                              <w:jc w:val="center"/>
                              <w:rPr>
                                <w:rFonts w:ascii="Lucida Sans Typewriter" w:hAnsi="Lucida Sans Typewriter"/>
                                <w:color w:val="000000" w:themeColor="text1"/>
                              </w:rPr>
                            </w:pPr>
                          </w:p>
                          <w:p w14:paraId="061FF271" w14:textId="77777777" w:rsidR="00AF4E42" w:rsidRDefault="00AF4E42" w:rsidP="00331B2A">
                            <w:pPr>
                              <w:jc w:val="center"/>
                              <w:rPr>
                                <w:rFonts w:ascii="Lucida Sans Typewriter" w:hAnsi="Lucida Sans Typewriter"/>
                                <w:color w:val="000000" w:themeColor="text1"/>
                              </w:rPr>
                            </w:pPr>
                          </w:p>
                          <w:p w14:paraId="12A4906D" w14:textId="77777777" w:rsidR="00AF4E42" w:rsidRDefault="00AF4E42" w:rsidP="00331B2A">
                            <w:pPr>
                              <w:jc w:val="center"/>
                              <w:rPr>
                                <w:rFonts w:ascii="Lucida Sans Typewriter" w:hAnsi="Lucida Sans Typewriter"/>
                                <w:color w:val="000000" w:themeColor="text1"/>
                              </w:rPr>
                            </w:pPr>
                          </w:p>
                          <w:p w14:paraId="4E4561FD" w14:textId="77777777" w:rsidR="00AF4E42" w:rsidRDefault="00AF4E42" w:rsidP="00331B2A">
                            <w:pPr>
                              <w:jc w:val="center"/>
                              <w:rPr>
                                <w:rFonts w:ascii="Lucida Sans Typewriter" w:hAnsi="Lucida Sans Typewriter"/>
                                <w:color w:val="000000" w:themeColor="text1"/>
                              </w:rPr>
                            </w:pPr>
                          </w:p>
                          <w:p w14:paraId="56CD102F" w14:textId="77777777" w:rsidR="00AF4E42" w:rsidRDefault="00AF4E42" w:rsidP="00331B2A">
                            <w:pPr>
                              <w:jc w:val="center"/>
                              <w:rPr>
                                <w:rFonts w:ascii="Lucida Sans Typewriter" w:hAnsi="Lucida Sans Typewriter"/>
                                <w:color w:val="000000" w:themeColor="text1"/>
                              </w:rPr>
                            </w:pPr>
                          </w:p>
                          <w:p w14:paraId="13F2BCC9" w14:textId="77777777" w:rsidR="00AF4E42" w:rsidRDefault="00AF4E42" w:rsidP="00331B2A">
                            <w:pPr>
                              <w:jc w:val="center"/>
                              <w:rPr>
                                <w:rFonts w:ascii="Lucida Sans Typewriter" w:hAnsi="Lucida Sans Typewriter"/>
                                <w:color w:val="000000" w:themeColor="text1"/>
                              </w:rPr>
                            </w:pPr>
                          </w:p>
                          <w:p w14:paraId="62411919" w14:textId="77777777" w:rsidR="00AF4E42" w:rsidRDefault="00AF4E42" w:rsidP="00331B2A">
                            <w:pPr>
                              <w:jc w:val="center"/>
                              <w:rPr>
                                <w:rFonts w:ascii="Lucida Sans Typewriter" w:hAnsi="Lucida Sans Typewriter"/>
                                <w:color w:val="000000" w:themeColor="text1"/>
                              </w:rPr>
                            </w:pPr>
                          </w:p>
                          <w:p w14:paraId="766CC91E" w14:textId="77777777" w:rsidR="00AF4E42" w:rsidRDefault="00AF4E42" w:rsidP="00331B2A">
                            <w:pPr>
                              <w:jc w:val="center"/>
                              <w:rPr>
                                <w:rFonts w:ascii="Lucida Sans Typewriter" w:hAnsi="Lucida Sans Typewriter"/>
                                <w:color w:val="000000" w:themeColor="text1"/>
                              </w:rPr>
                            </w:pPr>
                          </w:p>
                          <w:p w14:paraId="466C7976" w14:textId="77777777" w:rsidR="00AF4E42" w:rsidRDefault="00AF4E42" w:rsidP="00331B2A">
                            <w:pPr>
                              <w:jc w:val="center"/>
                              <w:rPr>
                                <w:rFonts w:ascii="Lucida Sans Typewriter" w:hAnsi="Lucida Sans Typewriter"/>
                                <w:color w:val="000000" w:themeColor="text1"/>
                              </w:rPr>
                            </w:pPr>
                          </w:p>
                          <w:p w14:paraId="4A7C7D8E" w14:textId="77777777" w:rsidR="00AF4E42" w:rsidRDefault="00AF4E42" w:rsidP="00331B2A">
                            <w:pPr>
                              <w:jc w:val="center"/>
                              <w:rPr>
                                <w:rFonts w:ascii="Lucida Sans Typewriter" w:hAnsi="Lucida Sans Typewriter"/>
                                <w:color w:val="000000" w:themeColor="text1"/>
                              </w:rPr>
                            </w:pPr>
                          </w:p>
                          <w:p w14:paraId="24E99AB0" w14:textId="77777777" w:rsidR="00AF4E42" w:rsidRDefault="00AF4E42" w:rsidP="00331B2A">
                            <w:pPr>
                              <w:jc w:val="center"/>
                              <w:rPr>
                                <w:rFonts w:ascii="Lucida Sans Typewriter" w:hAnsi="Lucida Sans Typewriter"/>
                                <w:color w:val="000000" w:themeColor="text1"/>
                              </w:rPr>
                            </w:pPr>
                          </w:p>
                          <w:p w14:paraId="30E00D35" w14:textId="77777777" w:rsidR="00AF4E42" w:rsidRDefault="00AF4E42" w:rsidP="00331B2A">
                            <w:pPr>
                              <w:jc w:val="center"/>
                              <w:rPr>
                                <w:rFonts w:ascii="Lucida Sans Typewriter" w:hAnsi="Lucida Sans Typewriter"/>
                                <w:color w:val="000000" w:themeColor="text1"/>
                              </w:rPr>
                            </w:pPr>
                          </w:p>
                          <w:p w14:paraId="1E6777BB" w14:textId="77777777" w:rsidR="00AF4E42" w:rsidRDefault="00AF4E42" w:rsidP="00331B2A">
                            <w:pPr>
                              <w:jc w:val="center"/>
                              <w:rPr>
                                <w:rFonts w:ascii="Lucida Sans Typewriter" w:hAnsi="Lucida Sans Typewriter"/>
                                <w:color w:val="000000" w:themeColor="text1"/>
                              </w:rPr>
                            </w:pPr>
                          </w:p>
                          <w:p w14:paraId="026913BC" w14:textId="77777777" w:rsidR="00AF4E42" w:rsidRDefault="00AF4E42" w:rsidP="00331B2A">
                            <w:pPr>
                              <w:jc w:val="center"/>
                              <w:rPr>
                                <w:rFonts w:ascii="Lucida Sans Typewriter" w:hAnsi="Lucida Sans Typewriter"/>
                                <w:color w:val="000000" w:themeColor="text1"/>
                              </w:rPr>
                            </w:pPr>
                          </w:p>
                          <w:p w14:paraId="1426BBC3" w14:textId="77777777" w:rsidR="00AF4E42" w:rsidRDefault="00AF4E42" w:rsidP="00331B2A">
                            <w:pPr>
                              <w:jc w:val="center"/>
                              <w:rPr>
                                <w:rFonts w:ascii="Lucida Sans Typewriter" w:hAnsi="Lucida Sans Typewriter"/>
                                <w:color w:val="000000" w:themeColor="text1"/>
                              </w:rPr>
                            </w:pPr>
                          </w:p>
                          <w:p w14:paraId="2CFDDE9E" w14:textId="77777777" w:rsidR="00AF4E42" w:rsidRPr="00331B2A" w:rsidRDefault="00AF4E42" w:rsidP="00331B2A">
                            <w:pPr>
                              <w:jc w:val="center"/>
                              <w:rPr>
                                <w:rFonts w:ascii="Lucida Sans Typewriter" w:hAnsi="Lucida Sans Typewrite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93F522" id="Rectangle 58" o:spid="_x0000_s1031" style="position:absolute;margin-left:414.55pt;margin-top:-.75pt;width:465.75pt;height:482.25pt;z-index:2516715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" fillcolor="white [3212]" strokecolor="#1f4d78 [1604]" strokeweight="1pt">
                <v:textbox>
                  <w:txbxContent>
                    <w:p w14:paraId="643B9632" w14:textId="77777777" w:rsidR="00AF4E42" w:rsidRDefault="00AF4E42" w:rsidP="00331B2A">
                      <w:pPr>
                        <w:jc w:val="center"/>
                        <w:rPr>
                          <w:rFonts w:ascii="Lucida Sans Typewriter" w:hAnsi="Lucida Sans Typewriter"/>
                          <w:color w:val="000000" w:themeColor="text1"/>
                        </w:rPr>
                      </w:pPr>
                      <w:r w:rsidRPr="00331B2A">
                        <w:rPr>
                          <w:rFonts w:ascii="Lucida Sans Typewriter" w:hAnsi="Lucida Sans Typewriter"/>
                          <w:color w:val="000000" w:themeColor="text1"/>
                        </w:rPr>
                        <w:t>Properties of the food materials</w:t>
                      </w:r>
                      <w:r>
                        <w:rPr>
                          <w:rFonts w:ascii="Lucida Sans Typewriter" w:hAnsi="Lucida Sans Typewriter"/>
                          <w:color w:val="000000" w:themeColor="text1"/>
                        </w:rPr>
                        <w:t xml:space="preserve"> and microbes</w:t>
                      </w:r>
                    </w:p>
                    <w:p w14:paraId="5CFDE8F5" w14:textId="6DC93B15"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Production Line Time Breakdown</w:t>
                      </w:r>
                    </w:p>
                    <w:tbl>
                      <w:tblPr>
                        <w:tblStyle w:val="TableGrid"/>
                        <w:tblW w:w="0" w:type="auto"/>
                        <w:tblLook w:val="04A0" w:firstRow="1" w:lastRow="0" w:firstColumn="1" w:lastColumn="0" w:noHBand="0" w:noVBand="1"/>
                      </w:tblPr>
                      <w:tblGrid>
                        <w:gridCol w:w="1957"/>
                        <w:gridCol w:w="1792"/>
                        <w:gridCol w:w="1345"/>
                        <w:gridCol w:w="1734"/>
                        <w:gridCol w:w="2169"/>
                      </w:tblGrid>
                      <w:tr w:rsidR="00AF4E42" w14:paraId="0ACB0F51" w14:textId="77777777" w:rsidTr="000059E1">
                        <w:tc>
                          <w:tcPr>
                            <w:tcW w:w="1961" w:type="dxa"/>
                          </w:tcPr>
                          <w:p w14:paraId="13DEF552" w14:textId="77777777" w:rsidR="00AF4E42" w:rsidRPr="00C216C3" w:rsidRDefault="00AF4E42" w:rsidP="00331B2A">
                            <w:pPr>
                              <w:rPr>
                                <w:rFonts w:ascii="Lucida Sans Typewriter" w:hAnsi="Lucida Sans Typewriter"/>
                                <w:b/>
                                <w:color w:val="000000" w:themeColor="text1"/>
                              </w:rPr>
                            </w:pPr>
                            <w:r w:rsidRPr="00C216C3">
                              <w:rPr>
                                <w:rFonts w:ascii="Lucida Sans Typewriter" w:hAnsi="Lucida Sans Typewriter"/>
                                <w:b/>
                                <w:color w:val="000000" w:themeColor="text1"/>
                              </w:rPr>
                              <w:t>Food Material</w:t>
                            </w:r>
                          </w:p>
                        </w:tc>
                        <w:tc>
                          <w:tcPr>
                            <w:tcW w:w="1795" w:type="dxa"/>
                          </w:tcPr>
                          <w:p w14:paraId="6B75F6FF" w14:textId="77777777" w:rsidR="00AF4E42" w:rsidRPr="00C216C3" w:rsidRDefault="00AF4E42" w:rsidP="00331B2A">
                            <w:pPr>
                              <w:rPr>
                                <w:rFonts w:ascii="Lucida Sans Typewriter" w:hAnsi="Lucida Sans Typewriter"/>
                                <w:b/>
                                <w:color w:val="000000" w:themeColor="text1"/>
                              </w:rPr>
                            </w:pPr>
                            <w:r w:rsidRPr="00C216C3">
                              <w:rPr>
                                <w:rFonts w:ascii="Lucida Sans Typewriter" w:hAnsi="Lucida Sans Typewriter"/>
                                <w:b/>
                                <w:color w:val="000000" w:themeColor="text1"/>
                              </w:rPr>
                              <w:t xml:space="preserve">Moisture Content (%) </w:t>
                            </w:r>
                          </w:p>
                        </w:tc>
                        <w:tc>
                          <w:tcPr>
                            <w:tcW w:w="1348" w:type="dxa"/>
                          </w:tcPr>
                          <w:p w14:paraId="279174EC" w14:textId="77777777" w:rsidR="00AF4E42" w:rsidRDefault="00AF4E42" w:rsidP="00331B2A">
                            <w:pPr>
                              <w:rPr>
                                <w:rFonts w:ascii="Lucida Sans Typewriter" w:hAnsi="Lucida Sans Typewriter"/>
                                <w:b/>
                                <w:color w:val="000000" w:themeColor="text1"/>
                              </w:rPr>
                            </w:pPr>
                            <w:r>
                              <w:rPr>
                                <w:rFonts w:ascii="Lucida Sans Typewriter" w:hAnsi="Lucida Sans Typewriter"/>
                                <w:b/>
                                <w:color w:val="000000" w:themeColor="text1"/>
                              </w:rPr>
                              <w:t>Can Size (Can #)</w:t>
                            </w:r>
                          </w:p>
                        </w:tc>
                        <w:tc>
                          <w:tcPr>
                            <w:tcW w:w="1736" w:type="dxa"/>
                          </w:tcPr>
                          <w:p w14:paraId="123F44F3" w14:textId="77777777" w:rsidR="00AF4E42" w:rsidRPr="00F300F0" w:rsidRDefault="00AF4E42" w:rsidP="00331B2A">
                            <w:pPr>
                              <w:rPr>
                                <w:rFonts w:ascii="Lucida Sans Typewriter" w:hAnsi="Lucida Sans Typewriter"/>
                                <w:b/>
                                <w:color w:val="000000" w:themeColor="text1"/>
                              </w:rPr>
                            </w:pPr>
                            <w:r>
                              <w:rPr>
                                <w:rFonts w:ascii="Lucida Sans Typewriter" w:hAnsi="Lucida Sans Typewriter"/>
                                <w:b/>
                                <w:color w:val="000000" w:themeColor="text1"/>
                              </w:rPr>
                              <w:t>Water Activity (a</w:t>
                            </w:r>
                            <w:r>
                              <w:rPr>
                                <w:rFonts w:ascii="Lucida Sans Typewriter" w:hAnsi="Lucida Sans Typewriter"/>
                                <w:b/>
                                <w:color w:val="000000" w:themeColor="text1"/>
                                <w:vertAlign w:val="subscript"/>
                              </w:rPr>
                              <w:t>w</w:t>
                            </w:r>
                            <w:r>
                              <w:rPr>
                                <w:rFonts w:ascii="Lucida Sans Typewriter" w:hAnsi="Lucida Sans Typewriter"/>
                                <w:b/>
                                <w:color w:val="000000" w:themeColor="text1"/>
                              </w:rPr>
                              <w:t>)</w:t>
                            </w:r>
                          </w:p>
                        </w:tc>
                        <w:tc>
                          <w:tcPr>
                            <w:tcW w:w="2172" w:type="dxa"/>
                          </w:tcPr>
                          <w:p w14:paraId="2044CF22" w14:textId="77777777" w:rsidR="00AF4E42" w:rsidRPr="00C216C3" w:rsidRDefault="00AF4E42" w:rsidP="00331B2A">
                            <w:pPr>
                              <w:rPr>
                                <w:rFonts w:ascii="Lucida Sans Typewriter" w:hAnsi="Lucida Sans Typewriter"/>
                                <w:b/>
                                <w:color w:val="000000" w:themeColor="text1"/>
                              </w:rPr>
                            </w:pPr>
                            <w:r>
                              <w:rPr>
                                <w:rFonts w:ascii="Lucida Sans Typewriter" w:hAnsi="Lucida Sans Typewriter"/>
                                <w:b/>
                                <w:color w:val="000000" w:themeColor="text1"/>
                              </w:rPr>
                              <w:t>Percentage of Production</w:t>
                            </w:r>
                            <w:r w:rsidRPr="00C216C3">
                              <w:rPr>
                                <w:rFonts w:ascii="Lucida Sans Typewriter" w:hAnsi="Lucida Sans Typewriter"/>
                                <w:b/>
                                <w:color w:val="000000" w:themeColor="text1"/>
                              </w:rPr>
                              <w:t xml:space="preserve"> (%)</w:t>
                            </w:r>
                          </w:p>
                        </w:tc>
                      </w:tr>
                      <w:tr w:rsidR="00AF4E42" w14:paraId="42AE2CE0" w14:textId="77777777" w:rsidTr="000059E1">
                        <w:tc>
                          <w:tcPr>
                            <w:tcW w:w="1961" w:type="dxa"/>
                          </w:tcPr>
                          <w:p w14:paraId="2B17403D"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Tomato Soup</w:t>
                            </w:r>
                          </w:p>
                        </w:tc>
                        <w:tc>
                          <w:tcPr>
                            <w:tcW w:w="1795" w:type="dxa"/>
                          </w:tcPr>
                          <w:p w14:paraId="36082546"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81-84</w:t>
                            </w:r>
                          </w:p>
                        </w:tc>
                        <w:tc>
                          <w:tcPr>
                            <w:tcW w:w="1348" w:type="dxa"/>
                          </w:tcPr>
                          <w:p w14:paraId="718AC259"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2</w:t>
                            </w:r>
                          </w:p>
                        </w:tc>
                        <w:tc>
                          <w:tcPr>
                            <w:tcW w:w="1736" w:type="dxa"/>
                          </w:tcPr>
                          <w:p w14:paraId="734EBAF4"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.96</w:t>
                            </w:r>
                          </w:p>
                        </w:tc>
                        <w:tc>
                          <w:tcPr>
                            <w:tcW w:w="2172" w:type="dxa"/>
                          </w:tcPr>
                          <w:p w14:paraId="2E670EC3"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42</w:t>
                            </w:r>
                          </w:p>
                        </w:tc>
                      </w:tr>
                      <w:tr w:rsidR="00AF4E42" w14:paraId="66D269E3" w14:textId="77777777" w:rsidTr="000059E1">
                        <w:tc>
                          <w:tcPr>
                            <w:tcW w:w="1961" w:type="dxa"/>
                          </w:tcPr>
                          <w:p w14:paraId="2EFC65A4" w14:textId="7C040D0D"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Cream Corn Puree</w:t>
                            </w:r>
                          </w:p>
                        </w:tc>
                        <w:tc>
                          <w:tcPr>
                            <w:tcW w:w="1795" w:type="dxa"/>
                          </w:tcPr>
                          <w:p w14:paraId="23D41D5F" w14:textId="4CDDB76F"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70-72</w:t>
                            </w:r>
                          </w:p>
                        </w:tc>
                        <w:tc>
                          <w:tcPr>
                            <w:tcW w:w="1348" w:type="dxa"/>
                          </w:tcPr>
                          <w:p w14:paraId="1B77825B"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10</w:t>
                            </w:r>
                          </w:p>
                        </w:tc>
                        <w:tc>
                          <w:tcPr>
                            <w:tcW w:w="1736" w:type="dxa"/>
                          </w:tcPr>
                          <w:p w14:paraId="52D0A36A" w14:textId="6303CF94"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.93</w:t>
                            </w:r>
                          </w:p>
                        </w:tc>
                        <w:tc>
                          <w:tcPr>
                            <w:tcW w:w="2172" w:type="dxa"/>
                          </w:tcPr>
                          <w:p w14:paraId="291A08DA"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25</w:t>
                            </w:r>
                          </w:p>
                        </w:tc>
                      </w:tr>
                      <w:tr w:rsidR="00AF4E42" w14:paraId="4F3F5782" w14:textId="77777777" w:rsidTr="000059E1">
                        <w:tc>
                          <w:tcPr>
                            <w:tcW w:w="1961" w:type="dxa"/>
                          </w:tcPr>
                          <w:p w14:paraId="31350960"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Pumpkin Pie Filling</w:t>
                            </w:r>
                          </w:p>
                        </w:tc>
                        <w:tc>
                          <w:tcPr>
                            <w:tcW w:w="1795" w:type="dxa"/>
                          </w:tcPr>
                          <w:p w14:paraId="5AB56E88"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45-50</w:t>
                            </w:r>
                          </w:p>
                        </w:tc>
                        <w:tc>
                          <w:tcPr>
                            <w:tcW w:w="1348" w:type="dxa"/>
                          </w:tcPr>
                          <w:p w14:paraId="7D5E3C42"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3</w:t>
                            </w:r>
                          </w:p>
                        </w:tc>
                        <w:tc>
                          <w:tcPr>
                            <w:tcW w:w="1736" w:type="dxa"/>
                          </w:tcPr>
                          <w:p w14:paraId="233A9C8D"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.98</w:t>
                            </w:r>
                          </w:p>
                        </w:tc>
                        <w:tc>
                          <w:tcPr>
                            <w:tcW w:w="2172" w:type="dxa"/>
                          </w:tcPr>
                          <w:p w14:paraId="1A948858"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23</w:t>
                            </w:r>
                          </w:p>
                        </w:tc>
                      </w:tr>
                      <w:tr w:rsidR="00AF4E42" w14:paraId="4894DF3F" w14:textId="77777777" w:rsidTr="000059E1">
                        <w:tc>
                          <w:tcPr>
                            <w:tcW w:w="1961" w:type="dxa"/>
                          </w:tcPr>
                          <w:p w14:paraId="4C0CF144"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Nacho Cheese</w:t>
                            </w:r>
                          </w:p>
                        </w:tc>
                        <w:tc>
                          <w:tcPr>
                            <w:tcW w:w="1795" w:type="dxa"/>
                          </w:tcPr>
                          <w:p w14:paraId="27908BC8"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80-85</w:t>
                            </w:r>
                          </w:p>
                        </w:tc>
                        <w:tc>
                          <w:tcPr>
                            <w:tcW w:w="1348" w:type="dxa"/>
                          </w:tcPr>
                          <w:p w14:paraId="6F4F3578"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1 tall</w:t>
                            </w:r>
                          </w:p>
                        </w:tc>
                        <w:tc>
                          <w:tcPr>
                            <w:tcW w:w="1736" w:type="dxa"/>
                          </w:tcPr>
                          <w:p w14:paraId="4CC3372D"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.96</w:t>
                            </w:r>
                          </w:p>
                        </w:tc>
                        <w:tc>
                          <w:tcPr>
                            <w:tcW w:w="2172" w:type="dxa"/>
                          </w:tcPr>
                          <w:p w14:paraId="7828997A"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10</w:t>
                            </w:r>
                          </w:p>
                        </w:tc>
                      </w:tr>
                    </w:tbl>
                    <w:p w14:paraId="12454C88" w14:textId="14D8689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*Assume a conduction process inside the can.</w:t>
                      </w:r>
                    </w:p>
                    <w:p w14:paraId="0795AC51"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 xml:space="preserve">Kinetic properties of food components </w:t>
                      </w:r>
                    </w:p>
                    <w:tbl>
                      <w:tblPr>
                        <w:tblStyle w:val="TableGrid"/>
                        <w:tblW w:w="0" w:type="auto"/>
                        <w:tblLook w:val="04A0" w:firstRow="1" w:lastRow="0" w:firstColumn="1" w:lastColumn="0" w:noHBand="0" w:noVBand="1"/>
                      </w:tblPr>
                      <w:tblGrid>
                        <w:gridCol w:w="2250"/>
                        <w:gridCol w:w="2248"/>
                        <w:gridCol w:w="2251"/>
                        <w:gridCol w:w="2248"/>
                      </w:tblGrid>
                      <w:tr w:rsidR="00AF4E42" w14:paraId="2C14BCF1" w14:textId="77777777" w:rsidTr="00C216C3">
                        <w:tc>
                          <w:tcPr>
                            <w:tcW w:w="2253" w:type="dxa"/>
                          </w:tcPr>
                          <w:p w14:paraId="140047AA" w14:textId="77777777" w:rsidR="00AF4E42" w:rsidRPr="00F300F0" w:rsidRDefault="00AF4E42" w:rsidP="00331B2A">
                            <w:pPr>
                              <w:rPr>
                                <w:rFonts w:ascii="Lucida Sans Typewriter" w:hAnsi="Lucida Sans Typewriter"/>
                                <w:b/>
                                <w:color w:val="000000" w:themeColor="text1"/>
                              </w:rPr>
                            </w:pPr>
                            <w:r w:rsidRPr="00F300F0">
                              <w:rPr>
                                <w:rFonts w:ascii="Lucida Sans Typewriter" w:hAnsi="Lucida Sans Typewriter"/>
                                <w:b/>
                                <w:color w:val="000000" w:themeColor="text1"/>
                              </w:rPr>
                              <w:t>Component</w:t>
                            </w:r>
                          </w:p>
                        </w:tc>
                        <w:tc>
                          <w:tcPr>
                            <w:tcW w:w="2253" w:type="dxa"/>
                          </w:tcPr>
                          <w:p w14:paraId="69CA0CFD" w14:textId="77777777" w:rsidR="00AF4E42" w:rsidRPr="00F300F0" w:rsidRDefault="00AF4E42" w:rsidP="00331B2A">
                            <w:pPr>
                              <w:rPr>
                                <w:rFonts w:ascii="Lucida Sans Typewriter" w:hAnsi="Lucida Sans Typewriter"/>
                                <w:b/>
                                <w:color w:val="000000" w:themeColor="text1"/>
                              </w:rPr>
                            </w:pPr>
                            <w:r w:rsidRPr="00F300F0">
                              <w:rPr>
                                <w:rFonts w:ascii="Lucida Sans Typewriter" w:hAnsi="Lucida Sans Typewriter"/>
                                <w:b/>
                                <w:color w:val="000000" w:themeColor="text1"/>
                              </w:rPr>
                              <w:t>Z-value (</w:t>
                            </w:r>
                            <w:proofErr w:type="spellStart"/>
                            <w:r w:rsidRPr="00F300F0">
                              <w:rPr>
                                <w:rFonts w:ascii="Lucida Sans Typewriter" w:hAnsi="Lucida Sans Typewriter"/>
                                <w:b/>
                                <w:color w:val="000000" w:themeColor="text1"/>
                                <w:vertAlign w:val="superscript"/>
                              </w:rPr>
                              <w:t>o</w:t>
                            </w:r>
                            <w:r w:rsidRPr="00F300F0">
                              <w:rPr>
                                <w:rFonts w:ascii="Lucida Sans Typewriter" w:hAnsi="Lucida Sans Typewriter"/>
                                <w:b/>
                                <w:color w:val="000000" w:themeColor="text1"/>
                              </w:rPr>
                              <w:t>F</w:t>
                            </w:r>
                            <w:proofErr w:type="spellEnd"/>
                            <w:r w:rsidRPr="00F300F0">
                              <w:rPr>
                                <w:rFonts w:ascii="Lucida Sans Typewriter" w:hAnsi="Lucida Sans Typewriter"/>
                                <w:b/>
                                <w:color w:val="000000" w:themeColor="text1"/>
                              </w:rPr>
                              <w:t>)</w:t>
                            </w:r>
                          </w:p>
                        </w:tc>
                        <w:tc>
                          <w:tcPr>
                            <w:tcW w:w="2253" w:type="dxa"/>
                          </w:tcPr>
                          <w:p w14:paraId="076123A6" w14:textId="77777777" w:rsidR="00AF4E42" w:rsidRPr="00F300F0" w:rsidRDefault="00AF4E42" w:rsidP="00331B2A">
                            <w:pPr>
                              <w:rPr>
                                <w:rFonts w:ascii="Lucida Sans Typewriter" w:hAnsi="Lucida Sans Typewriter"/>
                                <w:b/>
                                <w:color w:val="000000" w:themeColor="text1"/>
                              </w:rPr>
                            </w:pPr>
                            <w:proofErr w:type="spellStart"/>
                            <w:r w:rsidRPr="00F300F0">
                              <w:rPr>
                                <w:rFonts w:ascii="Lucida Sans Typewriter" w:hAnsi="Lucida Sans Typewriter"/>
                                <w:b/>
                                <w:color w:val="000000" w:themeColor="text1"/>
                              </w:rPr>
                              <w:t>Ea</w:t>
                            </w:r>
                            <w:proofErr w:type="spellEnd"/>
                            <w:r w:rsidRPr="00F300F0">
                              <w:rPr>
                                <w:rFonts w:ascii="Lucida Sans Typewriter" w:hAnsi="Lucida Sans Typewriter"/>
                                <w:b/>
                                <w:color w:val="000000" w:themeColor="text1"/>
                              </w:rPr>
                              <w:t xml:space="preserve"> (kcal/mole)</w:t>
                            </w:r>
                          </w:p>
                        </w:tc>
                        <w:tc>
                          <w:tcPr>
                            <w:tcW w:w="2253" w:type="dxa"/>
                          </w:tcPr>
                          <w:p w14:paraId="34A153B3" w14:textId="77777777" w:rsidR="00AF4E42" w:rsidRPr="00F300F0" w:rsidRDefault="00AF4E42" w:rsidP="00331B2A">
                            <w:pPr>
                              <w:rPr>
                                <w:rFonts w:ascii="Lucida Sans Typewriter" w:hAnsi="Lucida Sans Typewriter"/>
                                <w:b/>
                                <w:color w:val="000000" w:themeColor="text1"/>
                              </w:rPr>
                            </w:pPr>
                            <w:r w:rsidRPr="00F300F0">
                              <w:rPr>
                                <w:rFonts w:ascii="Lucida Sans Typewriter" w:hAnsi="Lucida Sans Typewriter"/>
                                <w:b/>
                                <w:color w:val="000000" w:themeColor="text1"/>
                              </w:rPr>
                              <w:t>D</w:t>
                            </w:r>
                            <w:r w:rsidRPr="00F300F0">
                              <w:rPr>
                                <w:rFonts w:ascii="Lucida Sans Typewriter" w:hAnsi="Lucida Sans Typewriter"/>
                                <w:b/>
                                <w:color w:val="000000" w:themeColor="text1"/>
                                <w:vertAlign w:val="superscript"/>
                              </w:rPr>
                              <w:t>250</w:t>
                            </w:r>
                            <w:r w:rsidRPr="00F300F0">
                              <w:rPr>
                                <w:rFonts w:ascii="Lucida Sans Typewriter" w:hAnsi="Lucida Sans Typewriter"/>
                                <w:b/>
                                <w:color w:val="000000" w:themeColor="text1"/>
                              </w:rPr>
                              <w:t>-value</w:t>
                            </w:r>
                          </w:p>
                        </w:tc>
                      </w:tr>
                      <w:tr w:rsidR="00AF4E42" w14:paraId="4CE8E7E6" w14:textId="77777777" w:rsidTr="00C216C3">
                        <w:tc>
                          <w:tcPr>
                            <w:tcW w:w="2253" w:type="dxa"/>
                          </w:tcPr>
                          <w:p w14:paraId="32A124E5"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Thiamine</w:t>
                            </w:r>
                          </w:p>
                        </w:tc>
                        <w:tc>
                          <w:tcPr>
                            <w:tcW w:w="2253" w:type="dxa"/>
                          </w:tcPr>
                          <w:p w14:paraId="6B1139A2" w14:textId="77777777" w:rsidR="00AF4E42" w:rsidRPr="008D0F24" w:rsidRDefault="00AF4E42" w:rsidP="00331B2A">
                            <w:pPr>
                              <w:rPr>
                                <w:rFonts w:ascii="Lucida Sans Typewriter" w:hAnsi="Lucida Sans Typewriter"/>
                                <w:color w:val="000000" w:themeColor="text1"/>
                                <w:vertAlign w:val="superscript"/>
                              </w:rPr>
                            </w:pPr>
                            <w:r w:rsidRPr="008D0F24">
                              <w:rPr>
                                <w:rFonts w:ascii="Lucida Sans Typewriter" w:hAnsi="Lucida Sans Typewriter"/>
                                <w:color w:val="000000" w:themeColor="text1"/>
                              </w:rPr>
                              <w:t>47-49</w:t>
                            </w:r>
                          </w:p>
                        </w:tc>
                        <w:tc>
                          <w:tcPr>
                            <w:tcW w:w="2253" w:type="dxa"/>
                          </w:tcPr>
                          <w:p w14:paraId="0EDCF0E5" w14:textId="397D3FF7"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21-27</w:t>
                            </w:r>
                          </w:p>
                        </w:tc>
                        <w:tc>
                          <w:tcPr>
                            <w:tcW w:w="2253" w:type="dxa"/>
                          </w:tcPr>
                          <w:p w14:paraId="4D122A2D"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246.9 min</w:t>
                            </w:r>
                          </w:p>
                        </w:tc>
                      </w:tr>
                      <w:tr w:rsidR="00AF4E42" w14:paraId="4EE30752" w14:textId="77777777" w:rsidTr="00C216C3">
                        <w:tc>
                          <w:tcPr>
                            <w:tcW w:w="2253" w:type="dxa"/>
                          </w:tcPr>
                          <w:p w14:paraId="1E153D72"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Ascorbic Acid</w:t>
                            </w:r>
                          </w:p>
                        </w:tc>
                        <w:tc>
                          <w:tcPr>
                            <w:tcW w:w="2253" w:type="dxa"/>
                          </w:tcPr>
                          <w:p w14:paraId="2FE2FE8E"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48-52</w:t>
                            </w:r>
                          </w:p>
                        </w:tc>
                        <w:tc>
                          <w:tcPr>
                            <w:tcW w:w="2253" w:type="dxa"/>
                          </w:tcPr>
                          <w:p w14:paraId="324C53A5" w14:textId="6BE3B1CE"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22-24</w:t>
                            </w:r>
                          </w:p>
                        </w:tc>
                        <w:tc>
                          <w:tcPr>
                            <w:tcW w:w="2253" w:type="dxa"/>
                          </w:tcPr>
                          <w:p w14:paraId="3531B46A" w14:textId="2D63714C"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1.12 days</w:t>
                            </w:r>
                          </w:p>
                        </w:tc>
                      </w:tr>
                      <w:tr w:rsidR="00AF4E42" w14:paraId="3FBE4269" w14:textId="77777777" w:rsidTr="00C216C3">
                        <w:tc>
                          <w:tcPr>
                            <w:tcW w:w="2253" w:type="dxa"/>
                          </w:tcPr>
                          <w:p w14:paraId="769CB332"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Cobalamin</w:t>
                            </w:r>
                          </w:p>
                        </w:tc>
                        <w:tc>
                          <w:tcPr>
                            <w:tcW w:w="2253" w:type="dxa"/>
                          </w:tcPr>
                          <w:p w14:paraId="74938045"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46-49</w:t>
                            </w:r>
                          </w:p>
                        </w:tc>
                        <w:tc>
                          <w:tcPr>
                            <w:tcW w:w="2253" w:type="dxa"/>
                          </w:tcPr>
                          <w:p w14:paraId="59ACC1B0" w14:textId="55EE7D36"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20-</w:t>
                            </w:r>
                            <w:r w:rsidRPr="008D0F24">
                              <w:rPr>
                                <w:rFonts w:ascii="Lucida Sans Typewriter" w:hAnsi="Lucida Sans Typewriter"/>
                                <w:color w:val="000000" w:themeColor="text1"/>
                              </w:rPr>
                              <w:t>24</w:t>
                            </w:r>
                          </w:p>
                        </w:tc>
                        <w:tc>
                          <w:tcPr>
                            <w:tcW w:w="2253" w:type="dxa"/>
                          </w:tcPr>
                          <w:p w14:paraId="538F690F" w14:textId="56A1C5B1"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1.94 days</w:t>
                            </w:r>
                          </w:p>
                        </w:tc>
                      </w:tr>
                    </w:tbl>
                    <w:p w14:paraId="01068772"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 xml:space="preserve"> </w:t>
                      </w:r>
                    </w:p>
                    <w:p w14:paraId="7286D6F6"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 xml:space="preserve">Kinetic properties of microorganisms </w:t>
                      </w:r>
                    </w:p>
                    <w:tbl>
                      <w:tblPr>
                        <w:tblStyle w:val="TableGrid"/>
                        <w:tblW w:w="0" w:type="auto"/>
                        <w:tblLook w:val="04A0" w:firstRow="1" w:lastRow="0" w:firstColumn="1" w:lastColumn="0" w:noHBand="0" w:noVBand="1"/>
                      </w:tblPr>
                      <w:tblGrid>
                        <w:gridCol w:w="2515"/>
                        <w:gridCol w:w="1986"/>
                        <w:gridCol w:w="2248"/>
                        <w:gridCol w:w="2248"/>
                      </w:tblGrid>
                      <w:tr w:rsidR="00AF4E42" w14:paraId="6856E123" w14:textId="77777777" w:rsidTr="008C52B9">
                        <w:tc>
                          <w:tcPr>
                            <w:tcW w:w="2515" w:type="dxa"/>
                          </w:tcPr>
                          <w:p w14:paraId="39F17E33" w14:textId="77777777" w:rsidR="00AF4E42" w:rsidRPr="00F300F0" w:rsidRDefault="00AF4E42" w:rsidP="00515030">
                            <w:pPr>
                              <w:rPr>
                                <w:rFonts w:ascii="Lucida Sans Typewriter" w:hAnsi="Lucida Sans Typewriter"/>
                                <w:b/>
                                <w:color w:val="000000" w:themeColor="text1"/>
                              </w:rPr>
                            </w:pPr>
                            <w:r w:rsidRPr="00F300F0">
                              <w:rPr>
                                <w:rFonts w:ascii="Lucida Sans Typewriter" w:hAnsi="Lucida Sans Typewriter"/>
                                <w:b/>
                                <w:color w:val="000000" w:themeColor="text1"/>
                              </w:rPr>
                              <w:t>Microorganism</w:t>
                            </w:r>
                          </w:p>
                        </w:tc>
                        <w:tc>
                          <w:tcPr>
                            <w:tcW w:w="1986" w:type="dxa"/>
                          </w:tcPr>
                          <w:p w14:paraId="00834006" w14:textId="77777777" w:rsidR="00AF4E42" w:rsidRPr="00F300F0" w:rsidRDefault="00AF4E42" w:rsidP="00515030">
                            <w:pPr>
                              <w:rPr>
                                <w:rFonts w:ascii="Lucida Sans Typewriter" w:hAnsi="Lucida Sans Typewriter"/>
                                <w:b/>
                                <w:color w:val="000000" w:themeColor="text1"/>
                              </w:rPr>
                            </w:pPr>
                            <w:r w:rsidRPr="00F300F0">
                              <w:rPr>
                                <w:rFonts w:ascii="Lucida Sans Typewriter" w:hAnsi="Lucida Sans Typewriter"/>
                                <w:b/>
                                <w:color w:val="000000" w:themeColor="text1"/>
                              </w:rPr>
                              <w:t>Z-value (</w:t>
                            </w:r>
                            <w:proofErr w:type="spellStart"/>
                            <w:r w:rsidRPr="00F300F0">
                              <w:rPr>
                                <w:rFonts w:ascii="Lucida Sans Typewriter" w:hAnsi="Lucida Sans Typewriter"/>
                                <w:b/>
                                <w:color w:val="000000" w:themeColor="text1"/>
                                <w:vertAlign w:val="superscript"/>
                              </w:rPr>
                              <w:t>o</w:t>
                            </w:r>
                            <w:r w:rsidRPr="00F300F0">
                              <w:rPr>
                                <w:rFonts w:ascii="Lucida Sans Typewriter" w:hAnsi="Lucida Sans Typewriter"/>
                                <w:b/>
                                <w:color w:val="000000" w:themeColor="text1"/>
                              </w:rPr>
                              <w:t>F</w:t>
                            </w:r>
                            <w:proofErr w:type="spellEnd"/>
                            <w:r w:rsidRPr="00F300F0">
                              <w:rPr>
                                <w:rFonts w:ascii="Lucida Sans Typewriter" w:hAnsi="Lucida Sans Typewriter"/>
                                <w:b/>
                                <w:color w:val="000000" w:themeColor="text1"/>
                              </w:rPr>
                              <w:t>)</w:t>
                            </w:r>
                          </w:p>
                        </w:tc>
                        <w:tc>
                          <w:tcPr>
                            <w:tcW w:w="2248" w:type="dxa"/>
                          </w:tcPr>
                          <w:p w14:paraId="463BE352" w14:textId="77777777" w:rsidR="00AF4E42" w:rsidRPr="00F300F0" w:rsidRDefault="00AF4E42" w:rsidP="00515030">
                            <w:pPr>
                              <w:rPr>
                                <w:rFonts w:ascii="Lucida Sans Typewriter" w:hAnsi="Lucida Sans Typewriter"/>
                                <w:b/>
                                <w:color w:val="000000" w:themeColor="text1"/>
                              </w:rPr>
                            </w:pPr>
                            <w:proofErr w:type="spellStart"/>
                            <w:r w:rsidRPr="00F300F0">
                              <w:rPr>
                                <w:rFonts w:ascii="Lucida Sans Typewriter" w:hAnsi="Lucida Sans Typewriter"/>
                                <w:b/>
                                <w:color w:val="000000" w:themeColor="text1"/>
                              </w:rPr>
                              <w:t>Ea</w:t>
                            </w:r>
                            <w:proofErr w:type="spellEnd"/>
                            <w:r w:rsidRPr="00F300F0">
                              <w:rPr>
                                <w:rFonts w:ascii="Lucida Sans Typewriter" w:hAnsi="Lucida Sans Typewriter"/>
                                <w:b/>
                                <w:color w:val="000000" w:themeColor="text1"/>
                              </w:rPr>
                              <w:t xml:space="preserve"> (kcal/mole)</w:t>
                            </w:r>
                          </w:p>
                        </w:tc>
                        <w:tc>
                          <w:tcPr>
                            <w:tcW w:w="2248" w:type="dxa"/>
                          </w:tcPr>
                          <w:p w14:paraId="028CA306" w14:textId="77777777" w:rsidR="00AF4E42" w:rsidRPr="00F300F0" w:rsidRDefault="00AF4E42" w:rsidP="00515030">
                            <w:pPr>
                              <w:rPr>
                                <w:rFonts w:ascii="Lucida Sans Typewriter" w:hAnsi="Lucida Sans Typewriter"/>
                                <w:b/>
                                <w:color w:val="000000" w:themeColor="text1"/>
                              </w:rPr>
                            </w:pPr>
                            <w:r w:rsidRPr="00F300F0">
                              <w:rPr>
                                <w:rFonts w:ascii="Lucida Sans Typewriter" w:hAnsi="Lucida Sans Typewriter"/>
                                <w:b/>
                                <w:color w:val="000000" w:themeColor="text1"/>
                              </w:rPr>
                              <w:t>D</w:t>
                            </w:r>
                            <w:r w:rsidRPr="00F300F0">
                              <w:rPr>
                                <w:rFonts w:ascii="Lucida Sans Typewriter" w:hAnsi="Lucida Sans Typewriter"/>
                                <w:b/>
                                <w:color w:val="000000" w:themeColor="text1"/>
                                <w:vertAlign w:val="superscript"/>
                              </w:rPr>
                              <w:t>250</w:t>
                            </w:r>
                            <w:r w:rsidRPr="00F300F0">
                              <w:rPr>
                                <w:rFonts w:ascii="Lucida Sans Typewriter" w:hAnsi="Lucida Sans Typewriter"/>
                                <w:b/>
                                <w:color w:val="000000" w:themeColor="text1"/>
                              </w:rPr>
                              <w:t>-value</w:t>
                            </w:r>
                          </w:p>
                        </w:tc>
                      </w:tr>
                      <w:tr w:rsidR="00AF4E42" w14:paraId="5D8C2E33" w14:textId="77777777" w:rsidTr="008C52B9">
                        <w:tc>
                          <w:tcPr>
                            <w:tcW w:w="2515" w:type="dxa"/>
                          </w:tcPr>
                          <w:p w14:paraId="6807F240" w14:textId="77777777" w:rsidR="00AF4E42" w:rsidRDefault="00AF4E42" w:rsidP="00515030">
                            <w:pPr>
                              <w:rPr>
                                <w:rFonts w:ascii="Lucida Sans Typewriter" w:hAnsi="Lucida Sans Typewriter"/>
                                <w:color w:val="000000" w:themeColor="text1"/>
                              </w:rPr>
                            </w:pPr>
                            <w:r>
                              <w:rPr>
                                <w:rFonts w:ascii="Lucida Sans Typewriter" w:hAnsi="Lucida Sans Typewriter"/>
                                <w:color w:val="000000" w:themeColor="text1"/>
                              </w:rPr>
                              <w:t xml:space="preserve">C. Botulinum </w:t>
                            </w:r>
                          </w:p>
                        </w:tc>
                        <w:tc>
                          <w:tcPr>
                            <w:tcW w:w="1986" w:type="dxa"/>
                          </w:tcPr>
                          <w:p w14:paraId="13E57FBB"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12-19</w:t>
                            </w:r>
                          </w:p>
                        </w:tc>
                        <w:tc>
                          <w:tcPr>
                            <w:tcW w:w="2248" w:type="dxa"/>
                          </w:tcPr>
                          <w:p w14:paraId="6661F3C9"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64-82</w:t>
                            </w:r>
                          </w:p>
                        </w:tc>
                        <w:tc>
                          <w:tcPr>
                            <w:tcW w:w="2248" w:type="dxa"/>
                          </w:tcPr>
                          <w:p w14:paraId="56D25177"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.1-.2 min</w:t>
                            </w:r>
                          </w:p>
                        </w:tc>
                      </w:tr>
                      <w:tr w:rsidR="00AF4E42" w14:paraId="73966906" w14:textId="77777777" w:rsidTr="008C52B9">
                        <w:tc>
                          <w:tcPr>
                            <w:tcW w:w="2515" w:type="dxa"/>
                          </w:tcPr>
                          <w:p w14:paraId="65D550E9" w14:textId="77777777" w:rsidR="00AF4E42" w:rsidRDefault="00AF4E42" w:rsidP="00515030">
                            <w:pPr>
                              <w:rPr>
                                <w:rFonts w:ascii="Lucida Sans Typewriter" w:hAnsi="Lucida Sans Typewriter"/>
                                <w:color w:val="000000" w:themeColor="text1"/>
                              </w:rPr>
                            </w:pPr>
                            <w:r>
                              <w:rPr>
                                <w:rFonts w:ascii="Lucida Sans Typewriter" w:hAnsi="Lucida Sans Typewriter"/>
                                <w:color w:val="000000" w:themeColor="text1"/>
                              </w:rPr>
                              <w:t>C. Perfringens</w:t>
                            </w:r>
                          </w:p>
                        </w:tc>
                        <w:tc>
                          <w:tcPr>
                            <w:tcW w:w="1986" w:type="dxa"/>
                          </w:tcPr>
                          <w:p w14:paraId="438DFA8C" w14:textId="26433C3D" w:rsidR="00AF4E42" w:rsidRPr="008D0F24" w:rsidRDefault="00AF4E42" w:rsidP="00515030">
                            <w:pPr>
                              <w:rPr>
                                <w:rFonts w:ascii="Lucida Sans Typewriter" w:hAnsi="Lucida Sans Typewriter"/>
                                <w:color w:val="000000" w:themeColor="text1"/>
                              </w:rPr>
                            </w:pPr>
                            <w:r>
                              <w:rPr>
                                <w:rFonts w:ascii="Lucida Sans Typewriter" w:hAnsi="Lucida Sans Typewriter"/>
                                <w:color w:val="000000" w:themeColor="text1"/>
                              </w:rPr>
                              <w:t>15-19</w:t>
                            </w:r>
                          </w:p>
                        </w:tc>
                        <w:tc>
                          <w:tcPr>
                            <w:tcW w:w="2248" w:type="dxa"/>
                          </w:tcPr>
                          <w:p w14:paraId="38D1A906"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72-79</w:t>
                            </w:r>
                          </w:p>
                        </w:tc>
                        <w:tc>
                          <w:tcPr>
                            <w:tcW w:w="2248" w:type="dxa"/>
                          </w:tcPr>
                          <w:p w14:paraId="5E4E0EB0"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.02-.04 min</w:t>
                            </w:r>
                          </w:p>
                        </w:tc>
                      </w:tr>
                      <w:tr w:rsidR="00AF4E42" w14:paraId="428CC1F3" w14:textId="77777777" w:rsidTr="008C52B9">
                        <w:tc>
                          <w:tcPr>
                            <w:tcW w:w="2515" w:type="dxa"/>
                          </w:tcPr>
                          <w:p w14:paraId="6C480B61" w14:textId="77777777" w:rsidR="00AF4E42" w:rsidRDefault="00AF4E42" w:rsidP="00515030">
                            <w:pPr>
                              <w:rPr>
                                <w:rFonts w:ascii="Lucida Sans Typewriter" w:hAnsi="Lucida Sans Typewriter"/>
                                <w:color w:val="000000" w:themeColor="text1"/>
                              </w:rPr>
                            </w:pPr>
                            <w:r>
                              <w:rPr>
                                <w:rFonts w:ascii="Lucida Sans Typewriter" w:hAnsi="Lucida Sans Typewriter"/>
                                <w:color w:val="000000" w:themeColor="text1"/>
                              </w:rPr>
                              <w:t>B. Cereus</w:t>
                            </w:r>
                          </w:p>
                        </w:tc>
                        <w:tc>
                          <w:tcPr>
                            <w:tcW w:w="1986" w:type="dxa"/>
                          </w:tcPr>
                          <w:p w14:paraId="22E9805A"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14-18</w:t>
                            </w:r>
                          </w:p>
                        </w:tc>
                        <w:tc>
                          <w:tcPr>
                            <w:tcW w:w="2248" w:type="dxa"/>
                          </w:tcPr>
                          <w:p w14:paraId="72EDB6C3" w14:textId="77777777"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65-71</w:t>
                            </w:r>
                          </w:p>
                        </w:tc>
                        <w:tc>
                          <w:tcPr>
                            <w:tcW w:w="2248" w:type="dxa"/>
                          </w:tcPr>
                          <w:p w14:paraId="24894E47" w14:textId="6A3FFB9E" w:rsidR="00AF4E42" w:rsidRPr="008D0F24" w:rsidRDefault="00AF4E42" w:rsidP="00515030">
                            <w:pPr>
                              <w:rPr>
                                <w:rFonts w:ascii="Lucida Sans Typewriter" w:hAnsi="Lucida Sans Typewriter"/>
                                <w:color w:val="000000" w:themeColor="text1"/>
                              </w:rPr>
                            </w:pPr>
                            <w:r w:rsidRPr="008D0F24">
                              <w:rPr>
                                <w:rFonts w:ascii="Lucida Sans Typewriter" w:hAnsi="Lucida Sans Typewriter"/>
                                <w:color w:val="000000" w:themeColor="text1"/>
                              </w:rPr>
                              <w:t>.0</w:t>
                            </w:r>
                            <w:r>
                              <w:rPr>
                                <w:rFonts w:ascii="Lucida Sans Typewriter" w:hAnsi="Lucida Sans Typewriter"/>
                                <w:color w:val="000000" w:themeColor="text1"/>
                              </w:rPr>
                              <w:t>05-.008</w:t>
                            </w:r>
                            <w:r w:rsidRPr="008D0F24">
                              <w:rPr>
                                <w:rFonts w:ascii="Lucida Sans Typewriter" w:hAnsi="Lucida Sans Typewriter"/>
                                <w:color w:val="000000" w:themeColor="text1"/>
                              </w:rPr>
                              <w:t xml:space="preserve"> min</w:t>
                            </w:r>
                          </w:p>
                        </w:tc>
                      </w:tr>
                    </w:tbl>
                    <w:p w14:paraId="2CF95E0C" w14:textId="77777777" w:rsidR="00AF4E42" w:rsidRDefault="00AF4E42" w:rsidP="00331B2A">
                      <w:pPr>
                        <w:rPr>
                          <w:rFonts w:ascii="Lucida Sans Typewriter" w:hAnsi="Lucida Sans Typewriter"/>
                          <w:color w:val="000000" w:themeColor="text1"/>
                        </w:rPr>
                      </w:pPr>
                    </w:p>
                    <w:p w14:paraId="7599B2DF"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Properties of food materials</w:t>
                      </w:r>
                    </w:p>
                    <w:tbl>
                      <w:tblPr>
                        <w:tblStyle w:val="TableGrid"/>
                        <w:tblW w:w="0" w:type="auto"/>
                        <w:tblLook w:val="04A0" w:firstRow="1" w:lastRow="0" w:firstColumn="1" w:lastColumn="0" w:noHBand="0" w:noVBand="1"/>
                      </w:tblPr>
                      <w:tblGrid>
                        <w:gridCol w:w="3145"/>
                        <w:gridCol w:w="1675"/>
                        <w:gridCol w:w="755"/>
                        <w:gridCol w:w="3385"/>
                      </w:tblGrid>
                      <w:tr w:rsidR="00AF4E42" w14:paraId="555EDD95" w14:textId="77777777" w:rsidTr="00A34F03">
                        <w:tc>
                          <w:tcPr>
                            <w:tcW w:w="3145" w:type="dxa"/>
                          </w:tcPr>
                          <w:p w14:paraId="246FFDEA" w14:textId="77777777" w:rsidR="00AF4E42" w:rsidRPr="00F300F0" w:rsidRDefault="00AF4E42" w:rsidP="00331B2A">
                            <w:pPr>
                              <w:rPr>
                                <w:rFonts w:ascii="Lucida Sans Typewriter" w:hAnsi="Lucida Sans Typewriter"/>
                                <w:b/>
                                <w:color w:val="000000" w:themeColor="text1"/>
                              </w:rPr>
                            </w:pPr>
                            <w:r w:rsidRPr="00F300F0">
                              <w:rPr>
                                <w:rFonts w:ascii="Lucida Sans Typewriter" w:hAnsi="Lucida Sans Typewriter"/>
                                <w:b/>
                                <w:color w:val="000000" w:themeColor="text1"/>
                              </w:rPr>
                              <w:t>Food Material</w:t>
                            </w:r>
                          </w:p>
                        </w:tc>
                        <w:tc>
                          <w:tcPr>
                            <w:tcW w:w="1675" w:type="dxa"/>
                          </w:tcPr>
                          <w:p w14:paraId="776CB8DF" w14:textId="77777777" w:rsidR="00AF4E42" w:rsidRPr="00F300F0" w:rsidRDefault="00AF4E42" w:rsidP="00331B2A">
                            <w:pPr>
                              <w:rPr>
                                <w:rFonts w:ascii="Lucida Sans Typewriter" w:hAnsi="Lucida Sans Typewriter"/>
                                <w:b/>
                                <w:color w:val="000000" w:themeColor="text1"/>
                              </w:rPr>
                            </w:pPr>
                            <w:proofErr w:type="spellStart"/>
                            <w:r w:rsidRPr="00F300F0">
                              <w:rPr>
                                <w:rFonts w:ascii="Lucida Sans Typewriter" w:hAnsi="Lucida Sans Typewriter"/>
                                <w:b/>
                                <w:color w:val="000000" w:themeColor="text1"/>
                              </w:rPr>
                              <w:t>Emmissivity</w:t>
                            </w:r>
                            <w:proofErr w:type="spellEnd"/>
                            <w:r w:rsidRPr="00F300F0">
                              <w:rPr>
                                <w:rFonts w:ascii="Lucida Sans Typewriter" w:hAnsi="Lucida Sans Typewriter"/>
                                <w:b/>
                                <w:color w:val="000000" w:themeColor="text1"/>
                              </w:rPr>
                              <w:t xml:space="preserve"> </w:t>
                            </w:r>
                          </w:p>
                        </w:tc>
                        <w:tc>
                          <w:tcPr>
                            <w:tcW w:w="755" w:type="dxa"/>
                          </w:tcPr>
                          <w:p w14:paraId="20FD2C10" w14:textId="77777777" w:rsidR="00AF4E42" w:rsidRPr="00F300F0" w:rsidRDefault="00AF4E42" w:rsidP="00331B2A">
                            <w:pPr>
                              <w:rPr>
                                <w:rFonts w:ascii="Lucida Sans Typewriter" w:hAnsi="Lucida Sans Typewriter"/>
                                <w:b/>
                                <w:color w:val="000000" w:themeColor="text1"/>
                              </w:rPr>
                            </w:pPr>
                            <w:r w:rsidRPr="00F300F0">
                              <w:rPr>
                                <w:rFonts w:ascii="Lucida Sans Typewriter" w:hAnsi="Lucida Sans Typewriter"/>
                                <w:b/>
                                <w:color w:val="000000" w:themeColor="text1"/>
                              </w:rPr>
                              <w:t>pH</w:t>
                            </w:r>
                          </w:p>
                        </w:tc>
                        <w:tc>
                          <w:tcPr>
                            <w:tcW w:w="3385" w:type="dxa"/>
                          </w:tcPr>
                          <w:p w14:paraId="2B902EC4" w14:textId="77777777" w:rsidR="00AF4E42" w:rsidRPr="00F300F0" w:rsidRDefault="00AF4E42" w:rsidP="00331B2A">
                            <w:pPr>
                              <w:rPr>
                                <w:rFonts w:ascii="Lucida Sans Typewriter" w:hAnsi="Lucida Sans Typewriter"/>
                                <w:b/>
                                <w:color w:val="000000" w:themeColor="text1"/>
                              </w:rPr>
                            </w:pPr>
                            <w:r>
                              <w:rPr>
                                <w:rFonts w:ascii="Lucida Sans Typewriter" w:hAnsi="Lucida Sans Typewriter"/>
                                <w:b/>
                                <w:color w:val="000000" w:themeColor="text1"/>
                              </w:rPr>
                              <w:t>Light Transmittance (%)</w:t>
                            </w:r>
                          </w:p>
                        </w:tc>
                      </w:tr>
                      <w:tr w:rsidR="00AF4E42" w14:paraId="7D3270FC" w14:textId="77777777" w:rsidTr="00A34F03">
                        <w:tc>
                          <w:tcPr>
                            <w:tcW w:w="3145" w:type="dxa"/>
                          </w:tcPr>
                          <w:p w14:paraId="336788CD"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Tomato Soup</w:t>
                            </w:r>
                          </w:p>
                        </w:tc>
                        <w:tc>
                          <w:tcPr>
                            <w:tcW w:w="1675" w:type="dxa"/>
                          </w:tcPr>
                          <w:p w14:paraId="25F7FAFD"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.87</w:t>
                            </w:r>
                          </w:p>
                        </w:tc>
                        <w:tc>
                          <w:tcPr>
                            <w:tcW w:w="755" w:type="dxa"/>
                          </w:tcPr>
                          <w:p w14:paraId="35647F92" w14:textId="7D06D575"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4.7</w:t>
                            </w:r>
                          </w:p>
                        </w:tc>
                        <w:tc>
                          <w:tcPr>
                            <w:tcW w:w="3385" w:type="dxa"/>
                          </w:tcPr>
                          <w:p w14:paraId="6B7EDEB3"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5.0</w:t>
                            </w:r>
                          </w:p>
                        </w:tc>
                      </w:tr>
                      <w:tr w:rsidR="00AF4E42" w14:paraId="2533EC7E" w14:textId="77777777" w:rsidTr="00A34F03">
                        <w:tc>
                          <w:tcPr>
                            <w:tcW w:w="3145" w:type="dxa"/>
                          </w:tcPr>
                          <w:p w14:paraId="13256C69" w14:textId="4B1D7D43"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Cream Corn Puree</w:t>
                            </w:r>
                          </w:p>
                        </w:tc>
                        <w:tc>
                          <w:tcPr>
                            <w:tcW w:w="1675" w:type="dxa"/>
                          </w:tcPr>
                          <w:p w14:paraId="1DBCAB2C"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.89</w:t>
                            </w:r>
                          </w:p>
                        </w:tc>
                        <w:tc>
                          <w:tcPr>
                            <w:tcW w:w="755" w:type="dxa"/>
                          </w:tcPr>
                          <w:p w14:paraId="69FF8535" w14:textId="53BDA779" w:rsidR="00AF4E42" w:rsidRPr="008D0F24" w:rsidRDefault="00AF4E42" w:rsidP="00331B2A">
                            <w:pPr>
                              <w:rPr>
                                <w:rFonts w:ascii="Lucida Sans Typewriter" w:hAnsi="Lucida Sans Typewriter"/>
                                <w:color w:val="000000" w:themeColor="text1"/>
                              </w:rPr>
                            </w:pPr>
                            <w:r>
                              <w:rPr>
                                <w:rFonts w:ascii="Lucida Sans Typewriter" w:hAnsi="Lucida Sans Typewriter"/>
                                <w:color w:val="000000" w:themeColor="text1"/>
                              </w:rPr>
                              <w:t>6.1</w:t>
                            </w:r>
                          </w:p>
                        </w:tc>
                        <w:tc>
                          <w:tcPr>
                            <w:tcW w:w="3385" w:type="dxa"/>
                          </w:tcPr>
                          <w:p w14:paraId="0AA63460"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4.0</w:t>
                            </w:r>
                          </w:p>
                        </w:tc>
                      </w:tr>
                      <w:tr w:rsidR="00AF4E42" w14:paraId="2B9A78A3" w14:textId="77777777" w:rsidTr="00A34F03">
                        <w:tc>
                          <w:tcPr>
                            <w:tcW w:w="3145" w:type="dxa"/>
                          </w:tcPr>
                          <w:p w14:paraId="5404584B"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Pumpkin Pie Filling</w:t>
                            </w:r>
                          </w:p>
                        </w:tc>
                        <w:tc>
                          <w:tcPr>
                            <w:tcW w:w="1675" w:type="dxa"/>
                          </w:tcPr>
                          <w:p w14:paraId="45BC09C4"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.75</w:t>
                            </w:r>
                          </w:p>
                        </w:tc>
                        <w:tc>
                          <w:tcPr>
                            <w:tcW w:w="755" w:type="dxa"/>
                          </w:tcPr>
                          <w:p w14:paraId="59CF79D8"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5.1</w:t>
                            </w:r>
                          </w:p>
                        </w:tc>
                        <w:tc>
                          <w:tcPr>
                            <w:tcW w:w="3385" w:type="dxa"/>
                          </w:tcPr>
                          <w:p w14:paraId="078244EA"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.01</w:t>
                            </w:r>
                          </w:p>
                        </w:tc>
                      </w:tr>
                      <w:tr w:rsidR="00AF4E42" w14:paraId="1CED159F" w14:textId="77777777" w:rsidTr="00A34F03">
                        <w:tc>
                          <w:tcPr>
                            <w:tcW w:w="3145" w:type="dxa"/>
                          </w:tcPr>
                          <w:p w14:paraId="6012BE75"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Nacho Cheese</w:t>
                            </w:r>
                          </w:p>
                        </w:tc>
                        <w:tc>
                          <w:tcPr>
                            <w:tcW w:w="1675" w:type="dxa"/>
                          </w:tcPr>
                          <w:p w14:paraId="4A218604"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.80</w:t>
                            </w:r>
                          </w:p>
                        </w:tc>
                        <w:tc>
                          <w:tcPr>
                            <w:tcW w:w="755" w:type="dxa"/>
                          </w:tcPr>
                          <w:p w14:paraId="031F166E" w14:textId="77777777" w:rsidR="00AF4E42" w:rsidRPr="008D0F24" w:rsidRDefault="00AF4E42" w:rsidP="00331B2A">
                            <w:pPr>
                              <w:rPr>
                                <w:rFonts w:ascii="Lucida Sans Typewriter" w:hAnsi="Lucida Sans Typewriter"/>
                                <w:color w:val="000000" w:themeColor="text1"/>
                              </w:rPr>
                            </w:pPr>
                            <w:r w:rsidRPr="008D0F24">
                              <w:rPr>
                                <w:rFonts w:ascii="Lucida Sans Typewriter" w:hAnsi="Lucida Sans Typewriter"/>
                                <w:color w:val="000000" w:themeColor="text1"/>
                              </w:rPr>
                              <w:t>5.8</w:t>
                            </w:r>
                          </w:p>
                        </w:tc>
                        <w:tc>
                          <w:tcPr>
                            <w:tcW w:w="3385" w:type="dxa"/>
                          </w:tcPr>
                          <w:p w14:paraId="5AAC3EAB" w14:textId="77777777" w:rsidR="00AF4E42" w:rsidRDefault="00AF4E42" w:rsidP="00331B2A">
                            <w:pPr>
                              <w:rPr>
                                <w:rFonts w:ascii="Lucida Sans Typewriter" w:hAnsi="Lucida Sans Typewriter"/>
                                <w:color w:val="000000" w:themeColor="text1"/>
                              </w:rPr>
                            </w:pPr>
                            <w:r>
                              <w:rPr>
                                <w:rFonts w:ascii="Lucida Sans Typewriter" w:hAnsi="Lucida Sans Typewriter"/>
                                <w:color w:val="000000" w:themeColor="text1"/>
                              </w:rPr>
                              <w:t>.05</w:t>
                            </w:r>
                          </w:p>
                        </w:tc>
                      </w:tr>
                    </w:tbl>
                    <w:p w14:paraId="4E6323AB" w14:textId="77777777" w:rsidR="00AF4E42" w:rsidRDefault="00AF4E42" w:rsidP="00331B2A">
                      <w:pPr>
                        <w:rPr>
                          <w:rFonts w:ascii="Lucida Sans Typewriter" w:hAnsi="Lucida Sans Typewriter"/>
                          <w:color w:val="000000" w:themeColor="text1"/>
                        </w:rPr>
                      </w:pPr>
                    </w:p>
                    <w:p w14:paraId="4C5C25B8" w14:textId="77777777" w:rsidR="00AF4E42" w:rsidRDefault="00AF4E42" w:rsidP="00331B2A">
                      <w:pPr>
                        <w:jc w:val="center"/>
                        <w:rPr>
                          <w:rFonts w:ascii="Lucida Sans Typewriter" w:hAnsi="Lucida Sans Typewriter"/>
                          <w:color w:val="000000" w:themeColor="text1"/>
                        </w:rPr>
                      </w:pPr>
                    </w:p>
                    <w:p w14:paraId="061FF271" w14:textId="77777777" w:rsidR="00AF4E42" w:rsidRDefault="00AF4E42" w:rsidP="00331B2A">
                      <w:pPr>
                        <w:jc w:val="center"/>
                        <w:rPr>
                          <w:rFonts w:ascii="Lucida Sans Typewriter" w:hAnsi="Lucida Sans Typewriter"/>
                          <w:color w:val="000000" w:themeColor="text1"/>
                        </w:rPr>
                      </w:pPr>
                    </w:p>
                    <w:p w14:paraId="12A4906D" w14:textId="77777777" w:rsidR="00AF4E42" w:rsidRDefault="00AF4E42" w:rsidP="00331B2A">
                      <w:pPr>
                        <w:jc w:val="center"/>
                        <w:rPr>
                          <w:rFonts w:ascii="Lucida Sans Typewriter" w:hAnsi="Lucida Sans Typewriter"/>
                          <w:color w:val="000000" w:themeColor="text1"/>
                        </w:rPr>
                      </w:pPr>
                    </w:p>
                    <w:p w14:paraId="4E4561FD" w14:textId="77777777" w:rsidR="00AF4E42" w:rsidRDefault="00AF4E42" w:rsidP="00331B2A">
                      <w:pPr>
                        <w:jc w:val="center"/>
                        <w:rPr>
                          <w:rFonts w:ascii="Lucida Sans Typewriter" w:hAnsi="Lucida Sans Typewriter"/>
                          <w:color w:val="000000" w:themeColor="text1"/>
                        </w:rPr>
                      </w:pPr>
                    </w:p>
                    <w:p w14:paraId="56CD102F" w14:textId="77777777" w:rsidR="00AF4E42" w:rsidRDefault="00AF4E42" w:rsidP="00331B2A">
                      <w:pPr>
                        <w:jc w:val="center"/>
                        <w:rPr>
                          <w:rFonts w:ascii="Lucida Sans Typewriter" w:hAnsi="Lucida Sans Typewriter"/>
                          <w:color w:val="000000" w:themeColor="text1"/>
                        </w:rPr>
                      </w:pPr>
                    </w:p>
                    <w:p w14:paraId="13F2BCC9" w14:textId="77777777" w:rsidR="00AF4E42" w:rsidRDefault="00AF4E42" w:rsidP="00331B2A">
                      <w:pPr>
                        <w:jc w:val="center"/>
                        <w:rPr>
                          <w:rFonts w:ascii="Lucida Sans Typewriter" w:hAnsi="Lucida Sans Typewriter"/>
                          <w:color w:val="000000" w:themeColor="text1"/>
                        </w:rPr>
                      </w:pPr>
                    </w:p>
                    <w:p w14:paraId="62411919" w14:textId="77777777" w:rsidR="00AF4E42" w:rsidRDefault="00AF4E42" w:rsidP="00331B2A">
                      <w:pPr>
                        <w:jc w:val="center"/>
                        <w:rPr>
                          <w:rFonts w:ascii="Lucida Sans Typewriter" w:hAnsi="Lucida Sans Typewriter"/>
                          <w:color w:val="000000" w:themeColor="text1"/>
                        </w:rPr>
                      </w:pPr>
                    </w:p>
                    <w:p w14:paraId="766CC91E" w14:textId="77777777" w:rsidR="00AF4E42" w:rsidRDefault="00AF4E42" w:rsidP="00331B2A">
                      <w:pPr>
                        <w:jc w:val="center"/>
                        <w:rPr>
                          <w:rFonts w:ascii="Lucida Sans Typewriter" w:hAnsi="Lucida Sans Typewriter"/>
                          <w:color w:val="000000" w:themeColor="text1"/>
                        </w:rPr>
                      </w:pPr>
                    </w:p>
                    <w:p w14:paraId="466C7976" w14:textId="77777777" w:rsidR="00AF4E42" w:rsidRDefault="00AF4E42" w:rsidP="00331B2A">
                      <w:pPr>
                        <w:jc w:val="center"/>
                        <w:rPr>
                          <w:rFonts w:ascii="Lucida Sans Typewriter" w:hAnsi="Lucida Sans Typewriter"/>
                          <w:color w:val="000000" w:themeColor="text1"/>
                        </w:rPr>
                      </w:pPr>
                    </w:p>
                    <w:p w14:paraId="4A7C7D8E" w14:textId="77777777" w:rsidR="00AF4E42" w:rsidRDefault="00AF4E42" w:rsidP="00331B2A">
                      <w:pPr>
                        <w:jc w:val="center"/>
                        <w:rPr>
                          <w:rFonts w:ascii="Lucida Sans Typewriter" w:hAnsi="Lucida Sans Typewriter"/>
                          <w:color w:val="000000" w:themeColor="text1"/>
                        </w:rPr>
                      </w:pPr>
                    </w:p>
                    <w:p w14:paraId="24E99AB0" w14:textId="77777777" w:rsidR="00AF4E42" w:rsidRDefault="00AF4E42" w:rsidP="00331B2A">
                      <w:pPr>
                        <w:jc w:val="center"/>
                        <w:rPr>
                          <w:rFonts w:ascii="Lucida Sans Typewriter" w:hAnsi="Lucida Sans Typewriter"/>
                          <w:color w:val="000000" w:themeColor="text1"/>
                        </w:rPr>
                      </w:pPr>
                    </w:p>
                    <w:p w14:paraId="30E00D35" w14:textId="77777777" w:rsidR="00AF4E42" w:rsidRDefault="00AF4E42" w:rsidP="00331B2A">
                      <w:pPr>
                        <w:jc w:val="center"/>
                        <w:rPr>
                          <w:rFonts w:ascii="Lucida Sans Typewriter" w:hAnsi="Lucida Sans Typewriter"/>
                          <w:color w:val="000000" w:themeColor="text1"/>
                        </w:rPr>
                      </w:pPr>
                    </w:p>
                    <w:p w14:paraId="1E6777BB" w14:textId="77777777" w:rsidR="00AF4E42" w:rsidRDefault="00AF4E42" w:rsidP="00331B2A">
                      <w:pPr>
                        <w:jc w:val="center"/>
                        <w:rPr>
                          <w:rFonts w:ascii="Lucida Sans Typewriter" w:hAnsi="Lucida Sans Typewriter"/>
                          <w:color w:val="000000" w:themeColor="text1"/>
                        </w:rPr>
                      </w:pPr>
                    </w:p>
                    <w:p w14:paraId="026913BC" w14:textId="77777777" w:rsidR="00AF4E42" w:rsidRDefault="00AF4E42" w:rsidP="00331B2A">
                      <w:pPr>
                        <w:jc w:val="center"/>
                        <w:rPr>
                          <w:rFonts w:ascii="Lucida Sans Typewriter" w:hAnsi="Lucida Sans Typewriter"/>
                          <w:color w:val="000000" w:themeColor="text1"/>
                        </w:rPr>
                      </w:pPr>
                    </w:p>
                    <w:p w14:paraId="1426BBC3" w14:textId="77777777" w:rsidR="00AF4E42" w:rsidRDefault="00AF4E42" w:rsidP="00331B2A">
                      <w:pPr>
                        <w:jc w:val="center"/>
                        <w:rPr>
                          <w:rFonts w:ascii="Lucida Sans Typewriter" w:hAnsi="Lucida Sans Typewriter"/>
                          <w:color w:val="000000" w:themeColor="text1"/>
                        </w:rPr>
                      </w:pPr>
                    </w:p>
                    <w:p w14:paraId="2CFDDE9E" w14:textId="77777777" w:rsidR="00AF4E42" w:rsidRPr="00331B2A" w:rsidRDefault="00AF4E42" w:rsidP="00331B2A">
                      <w:pPr>
                        <w:jc w:val="center"/>
                        <w:rPr>
                          <w:rFonts w:ascii="Lucida Sans Typewriter" w:hAnsi="Lucida Sans Typewriter"/>
                          <w:color w:val="000000" w:themeColor="text1"/>
                        </w:rPr>
                      </w:pPr>
                    </w:p>
                  </w:txbxContent>
                </v:textbox>
                <w10:wrap anchorx="margin"/>
              </v:rect>
            </w:pict>
          </mc:Fallback>
        </mc:AlternateContent>
      </w:r>
    </w:p>
    <w:p w14:paraId="1E8F8FA6" w14:textId="77777777" w:rsidR="00A34F03" w:rsidRPr="00A34F03" w:rsidRDefault="00A34F03" w:rsidP="00A34F03"/>
    <w:p w14:paraId="04868C7B" w14:textId="77777777" w:rsidR="00A34F03" w:rsidRPr="00A34F03" w:rsidRDefault="00A34F03" w:rsidP="00A34F03"/>
    <w:p w14:paraId="38C7EE80" w14:textId="77777777" w:rsidR="00A34F03" w:rsidRPr="00A34F03" w:rsidRDefault="00A34F03" w:rsidP="00A34F03"/>
    <w:p w14:paraId="69157798" w14:textId="77777777" w:rsidR="00A34F03" w:rsidRPr="00A34F03" w:rsidRDefault="00A34F03" w:rsidP="00A34F03"/>
    <w:p w14:paraId="7799ECEA" w14:textId="77777777" w:rsidR="00A34F03" w:rsidRPr="00A34F03" w:rsidRDefault="00A34F03" w:rsidP="00A34F03"/>
    <w:p w14:paraId="6722C005" w14:textId="77777777" w:rsidR="00A34F03" w:rsidRPr="00A34F03" w:rsidRDefault="00A34F03" w:rsidP="00A34F03"/>
    <w:p w14:paraId="3B2D7920" w14:textId="77777777" w:rsidR="00A34F03" w:rsidRPr="00A34F03" w:rsidRDefault="00A34F03" w:rsidP="00A34F03"/>
    <w:p w14:paraId="5A8C9D63" w14:textId="77777777" w:rsidR="00A34F03" w:rsidRPr="00A34F03" w:rsidRDefault="00A34F03" w:rsidP="00A34F03"/>
    <w:p w14:paraId="5F7EB3DB" w14:textId="77777777" w:rsidR="00A34F03" w:rsidRPr="00A34F03" w:rsidRDefault="00A34F03" w:rsidP="00A34F03"/>
    <w:p w14:paraId="1AC6D10C" w14:textId="77777777" w:rsidR="00A34F03" w:rsidRPr="00A34F03" w:rsidRDefault="00A34F03" w:rsidP="00A34F03"/>
    <w:p w14:paraId="584E6FD5" w14:textId="77777777" w:rsidR="00A34F03" w:rsidRPr="00A34F03" w:rsidRDefault="00A34F03" w:rsidP="00A34F03"/>
    <w:p w14:paraId="54251A3D" w14:textId="77777777" w:rsidR="00A34F03" w:rsidRPr="00A34F03" w:rsidRDefault="00A34F03" w:rsidP="00A34F03"/>
    <w:p w14:paraId="2E6C8A86" w14:textId="77777777" w:rsidR="00A34F03" w:rsidRPr="00A34F03" w:rsidRDefault="00A34F03" w:rsidP="00A34F03"/>
    <w:p w14:paraId="150B13E5" w14:textId="77777777" w:rsidR="00A34F03" w:rsidRPr="00A34F03" w:rsidRDefault="00A34F03" w:rsidP="00A34F03"/>
    <w:p w14:paraId="6506EA2B" w14:textId="77777777" w:rsidR="00A34F03" w:rsidRPr="00A34F03" w:rsidRDefault="00A34F03" w:rsidP="00A34F03"/>
    <w:p w14:paraId="55525361" w14:textId="77777777" w:rsidR="00A34F03" w:rsidRPr="00A34F03" w:rsidRDefault="00A34F03" w:rsidP="00A34F03"/>
    <w:p w14:paraId="52558F52" w14:textId="77777777" w:rsidR="00A34F03" w:rsidRPr="00A34F03" w:rsidRDefault="00A34F03" w:rsidP="00A34F03"/>
    <w:p w14:paraId="376829E3" w14:textId="77777777" w:rsidR="00A34F03" w:rsidRPr="00A34F03" w:rsidRDefault="00A34F03" w:rsidP="00A34F03">
      <w:bookmarkStart w:id="0" w:name="_GoBack"/>
      <w:bookmarkEnd w:id="0"/>
    </w:p>
    <w:p w14:paraId="321BAEED" w14:textId="77777777" w:rsidR="00A34F03" w:rsidRPr="00A34F03" w:rsidRDefault="00A34F03" w:rsidP="00A34F03"/>
    <w:p w14:paraId="6B127C2F" w14:textId="77777777" w:rsidR="00A34F03" w:rsidRDefault="00A34F03" w:rsidP="00A34F03"/>
    <w:p w14:paraId="3F32F8DB" w14:textId="77777777" w:rsidR="008C52B9" w:rsidRDefault="008C52B9" w:rsidP="00A34F03"/>
    <w:p w14:paraId="2181C50C" w14:textId="77777777" w:rsidR="00A34F03" w:rsidRDefault="00A34F03" w:rsidP="00A34F03">
      <w:r>
        <w:t xml:space="preserve">Please deliver the following to </w:t>
      </w:r>
      <w:proofErr w:type="spellStart"/>
      <w:r>
        <w:t>FOODSCorp</w:t>
      </w:r>
      <w:proofErr w:type="spellEnd"/>
      <w:r>
        <w:t xml:space="preserve"> as the engineering team that is solving this problem. There will be three stages of deliverables for this assignment. </w:t>
      </w:r>
    </w:p>
    <w:p w14:paraId="0A712EE3" w14:textId="75C06A83" w:rsidR="00A34F03" w:rsidRDefault="00A34F03" w:rsidP="00A34F03">
      <w:pPr>
        <w:rPr>
          <w:b/>
          <w:u w:val="single"/>
        </w:rPr>
      </w:pPr>
      <w:r>
        <w:rPr>
          <w:b/>
          <w:u w:val="single"/>
        </w:rPr>
        <w:t>Deliverable 1</w:t>
      </w:r>
      <w:r w:rsidR="008B7EA8">
        <w:rPr>
          <w:b/>
          <w:u w:val="single"/>
        </w:rPr>
        <w:t xml:space="preserve"> – Prepping the model template (due at end of lab on 9/</w:t>
      </w:r>
      <w:r w:rsidR="00D0243B">
        <w:rPr>
          <w:b/>
          <w:u w:val="single"/>
        </w:rPr>
        <w:t>13</w:t>
      </w:r>
      <w:r w:rsidR="008B7EA8">
        <w:rPr>
          <w:b/>
          <w:u w:val="single"/>
        </w:rPr>
        <w:t>)</w:t>
      </w:r>
    </w:p>
    <w:p w14:paraId="33205F8E" w14:textId="3981728B" w:rsidR="00A34F03" w:rsidRPr="008B7EA8" w:rsidRDefault="00294283" w:rsidP="00A34F03">
      <w:r>
        <w:t>Working with your</w:t>
      </w:r>
      <w:r w:rsidR="0018185C">
        <w:t xml:space="preserve"> group, outline the</w:t>
      </w:r>
      <w:r>
        <w:t xml:space="preserve"> proposed solution in the provided template</w:t>
      </w:r>
      <w:r w:rsidR="00A34F03">
        <w:t xml:space="preserve"> report</w:t>
      </w:r>
      <w:r>
        <w:t xml:space="preserve"> (individually</w:t>
      </w:r>
      <w:r w:rsidR="00377B5A">
        <w:t>)</w:t>
      </w:r>
      <w:r w:rsidR="00A34F03">
        <w:t xml:space="preserve"> giving the fo</w:t>
      </w:r>
      <w:r w:rsidR="008B7EA8">
        <w:t xml:space="preserve">llowing. </w:t>
      </w:r>
      <w:r w:rsidR="008B7EA8">
        <w:rPr>
          <w:b/>
        </w:rPr>
        <w:t>This will be done in lab time on 9/</w:t>
      </w:r>
      <w:r w:rsidR="00D0243B">
        <w:rPr>
          <w:b/>
        </w:rPr>
        <w:t>13</w:t>
      </w:r>
      <w:r w:rsidR="008B7EA8">
        <w:rPr>
          <w:b/>
        </w:rPr>
        <w:t xml:space="preserve">. </w:t>
      </w:r>
    </w:p>
    <w:p w14:paraId="0F83D4D9" w14:textId="387E34E0" w:rsidR="00A34F03" w:rsidRPr="00254B2F" w:rsidRDefault="00A34F03" w:rsidP="00A34F03">
      <w:pPr>
        <w:rPr>
          <w:b/>
          <w:u w:val="single"/>
        </w:rPr>
      </w:pPr>
      <w:r>
        <w:rPr>
          <w:b/>
          <w:u w:val="single"/>
        </w:rPr>
        <w:t>Deliverable</w:t>
      </w:r>
      <w:r w:rsidRPr="00254B2F">
        <w:rPr>
          <w:b/>
          <w:u w:val="single"/>
        </w:rPr>
        <w:t xml:space="preserve"> 2</w:t>
      </w:r>
      <w:r w:rsidR="008B7EA8">
        <w:rPr>
          <w:b/>
          <w:u w:val="single"/>
        </w:rPr>
        <w:t xml:space="preserve"> – Building the model template, commented coding files (due at beginning of class (9/2</w:t>
      </w:r>
      <w:r w:rsidR="00D0243B">
        <w:rPr>
          <w:b/>
          <w:u w:val="single"/>
        </w:rPr>
        <w:t>7</w:t>
      </w:r>
      <w:r w:rsidR="008B7EA8">
        <w:rPr>
          <w:b/>
          <w:u w:val="single"/>
        </w:rPr>
        <w:t>)</w:t>
      </w:r>
    </w:p>
    <w:p w14:paraId="4F893138" w14:textId="280EA993" w:rsidR="009E66CB" w:rsidRDefault="0087703B" w:rsidP="009E66CB">
      <w:r>
        <w:t>A building the model template report</w:t>
      </w:r>
      <w:r w:rsidR="00377B5A">
        <w:t xml:space="preserve"> (individual)</w:t>
      </w:r>
      <w:r w:rsidR="00A34F03">
        <w:t xml:space="preserve"> along with the commented </w:t>
      </w:r>
      <w:proofErr w:type="spellStart"/>
      <w:r w:rsidR="00A34F03">
        <w:t>m.files</w:t>
      </w:r>
      <w:proofErr w:type="spellEnd"/>
      <w:r w:rsidR="00A34F03">
        <w:t xml:space="preserve"> that answers all of</w:t>
      </w:r>
      <w:r w:rsidR="008D0F24">
        <w:t xml:space="preserve"> the f</w:t>
      </w:r>
      <w:r>
        <w:t>ollowing (bring to class on 9/20</w:t>
      </w:r>
      <w:r w:rsidR="00A34F03">
        <w:t xml:space="preserve">). Bring a printout of your </w:t>
      </w:r>
      <w:proofErr w:type="spellStart"/>
      <w:r w:rsidR="00A34F03">
        <w:t>m.files</w:t>
      </w:r>
      <w:proofErr w:type="spellEnd"/>
      <w:r w:rsidR="00A34F03">
        <w:t xml:space="preserve"> to class</w:t>
      </w:r>
      <w:r w:rsidR="0018185C">
        <w:t xml:space="preserve">. Each member of the group </w:t>
      </w:r>
      <w:r w:rsidR="0018185C">
        <w:lastRenderedPageBreak/>
        <w:t>should code and comment their own model, with each group member modeling the process for one of the four different foods produced</w:t>
      </w:r>
      <w:r w:rsidR="00377B5A">
        <w:t>.</w:t>
      </w:r>
    </w:p>
    <w:p w14:paraId="61B0DF88" w14:textId="335A16A0" w:rsidR="00A34F03" w:rsidRDefault="00A34F03" w:rsidP="00A34F03">
      <w:pPr>
        <w:rPr>
          <w:b/>
          <w:u w:val="single"/>
        </w:rPr>
      </w:pPr>
      <w:r>
        <w:rPr>
          <w:b/>
          <w:u w:val="single"/>
        </w:rPr>
        <w:t>Deliverable</w:t>
      </w:r>
      <w:r w:rsidRPr="00D67A56">
        <w:rPr>
          <w:b/>
          <w:u w:val="single"/>
        </w:rPr>
        <w:t xml:space="preserve"> 3</w:t>
      </w:r>
      <w:r w:rsidR="008B7EA8">
        <w:rPr>
          <w:b/>
          <w:u w:val="single"/>
        </w:rPr>
        <w:t xml:space="preserve"> – Evaluating your model notes (due at end of lab on 9/2</w:t>
      </w:r>
      <w:r w:rsidR="00D0243B">
        <w:rPr>
          <w:b/>
          <w:u w:val="single"/>
        </w:rPr>
        <w:t>7</w:t>
      </w:r>
      <w:r w:rsidR="008B7EA8">
        <w:rPr>
          <w:b/>
          <w:u w:val="single"/>
        </w:rPr>
        <w:t>)</w:t>
      </w:r>
    </w:p>
    <w:p w14:paraId="2287E163" w14:textId="6DCA8B5B" w:rsidR="008B7EA8" w:rsidRDefault="008B7EA8" w:rsidP="00A34F03">
      <w:pPr>
        <w:rPr>
          <w:b/>
        </w:rPr>
      </w:pPr>
      <w:r>
        <w:t xml:space="preserve">Each group will meet with 2-3 other groups to discuss differences in how they approached the problem; in both a mathematical and computational sense. An evaluating the model notes template will be provided. </w:t>
      </w:r>
      <w:r>
        <w:rPr>
          <w:b/>
        </w:rPr>
        <w:t xml:space="preserve">This activity will be completed in class on 9/20 during the first hour of lab time. </w:t>
      </w:r>
    </w:p>
    <w:p w14:paraId="0CB53A27" w14:textId="169B52F8" w:rsidR="008B7EA8" w:rsidRPr="008B7EA8" w:rsidRDefault="008B7EA8" w:rsidP="00A34F03">
      <w:pPr>
        <w:rPr>
          <w:b/>
          <w:u w:val="single"/>
        </w:rPr>
      </w:pPr>
      <w:r>
        <w:rPr>
          <w:b/>
          <w:u w:val="single"/>
        </w:rPr>
        <w:t>Deliverable 4 – Reflecting on your model (due at the beginning of class on</w:t>
      </w:r>
      <w:r w:rsidR="00BB0EBF">
        <w:rPr>
          <w:b/>
          <w:u w:val="single"/>
        </w:rPr>
        <w:t xml:space="preserve"> </w:t>
      </w:r>
      <w:r w:rsidR="00D0243B">
        <w:rPr>
          <w:b/>
          <w:u w:val="single"/>
        </w:rPr>
        <w:t>10/02</w:t>
      </w:r>
      <w:r>
        <w:rPr>
          <w:b/>
          <w:u w:val="single"/>
        </w:rPr>
        <w:t>)</w:t>
      </w:r>
    </w:p>
    <w:p w14:paraId="597C4C2E" w14:textId="7D94D3C1" w:rsidR="00A34F03" w:rsidRDefault="00A34F03" w:rsidP="00A34F03">
      <w:r>
        <w:t>A</w:t>
      </w:r>
      <w:r w:rsidR="0018185C">
        <w:t>n individual</w:t>
      </w:r>
      <w:r>
        <w:t xml:space="preserve"> reflection report </w:t>
      </w:r>
      <w:r w:rsidR="008B7EA8">
        <w:t xml:space="preserve">template </w:t>
      </w:r>
      <w:r>
        <w:t>(d</w:t>
      </w:r>
      <w:r w:rsidR="00BB0EBF">
        <w:t xml:space="preserve">ue before class on </w:t>
      </w:r>
      <w:r w:rsidR="00D0243B">
        <w:t>10/02</w:t>
      </w:r>
      <w:r w:rsidR="008B7EA8">
        <w:t>), which overviews the difference observed fro</w:t>
      </w:r>
      <w:r w:rsidR="00746936">
        <w:t xml:space="preserve">m the second in class activity and allows for reflection as to how your model could be improved or useful in future iterations. </w:t>
      </w:r>
    </w:p>
    <w:p w14:paraId="5B3675ED" w14:textId="77777777" w:rsidR="002B36F2" w:rsidRDefault="002B36F2" w:rsidP="002B36F2"/>
    <w:p w14:paraId="5356E920" w14:textId="74298B14" w:rsidR="002B36F2" w:rsidRDefault="002B36F2" w:rsidP="002B36F2"/>
    <w:p w14:paraId="78C96A16" w14:textId="61F7B684" w:rsidR="008B7EA8" w:rsidRDefault="008B7EA8" w:rsidP="002B36F2"/>
    <w:p w14:paraId="7721CEC6" w14:textId="6706868D" w:rsidR="008B7EA8" w:rsidRDefault="008B7EA8" w:rsidP="002B36F2"/>
    <w:p w14:paraId="0064BC8C" w14:textId="33A1FADC" w:rsidR="008B7EA8" w:rsidRDefault="008B7EA8" w:rsidP="002B36F2"/>
    <w:p w14:paraId="6821A602" w14:textId="6DEA8C04" w:rsidR="008B7EA8" w:rsidRDefault="008B7EA8" w:rsidP="002B36F2"/>
    <w:p w14:paraId="5A0A67DE" w14:textId="5C3F9793" w:rsidR="008B7EA8" w:rsidRDefault="008B7EA8" w:rsidP="002B36F2"/>
    <w:p w14:paraId="0EA6B9C6" w14:textId="2D318C77" w:rsidR="008B7EA8" w:rsidRDefault="008B7EA8" w:rsidP="002B36F2"/>
    <w:p w14:paraId="60E67929" w14:textId="04C30220" w:rsidR="008B7EA8" w:rsidRDefault="008B7EA8" w:rsidP="002B36F2"/>
    <w:p w14:paraId="48352C23" w14:textId="3AEB227E" w:rsidR="008B7EA8" w:rsidRDefault="008B7EA8" w:rsidP="002B36F2"/>
    <w:p w14:paraId="69970533" w14:textId="61AF7607" w:rsidR="008B7EA8" w:rsidRDefault="008B7EA8" w:rsidP="002B36F2"/>
    <w:p w14:paraId="234FD817" w14:textId="4921B343" w:rsidR="008B7EA8" w:rsidRDefault="008B7EA8" w:rsidP="002B36F2"/>
    <w:p w14:paraId="2CE6E111" w14:textId="305506D8" w:rsidR="008B7EA8" w:rsidRDefault="008B7EA8" w:rsidP="002B36F2"/>
    <w:p w14:paraId="48F452C0" w14:textId="60177820" w:rsidR="008B7EA8" w:rsidRDefault="008B7EA8" w:rsidP="002B36F2"/>
    <w:p w14:paraId="7F683E6F" w14:textId="5D302E38" w:rsidR="008B7EA8" w:rsidRDefault="008B7EA8" w:rsidP="002B36F2"/>
    <w:p w14:paraId="1C6A0AF7" w14:textId="2B33596F" w:rsidR="008B7EA8" w:rsidRDefault="008B7EA8" w:rsidP="002B36F2"/>
    <w:p w14:paraId="6BFAB789" w14:textId="0C5FF62A" w:rsidR="008B7EA8" w:rsidRDefault="008B7EA8" w:rsidP="002B36F2"/>
    <w:p w14:paraId="0E86CD8B" w14:textId="669337B9" w:rsidR="008B7EA8" w:rsidRDefault="008B7EA8" w:rsidP="002B36F2"/>
    <w:p w14:paraId="38CD958A" w14:textId="77777777" w:rsidR="00746936" w:rsidRDefault="00746936" w:rsidP="002B36F2"/>
    <w:p w14:paraId="49F02DA3" w14:textId="5AFF2B2C" w:rsidR="00377B5A" w:rsidRPr="00A34F03" w:rsidRDefault="00377B5A" w:rsidP="00A34F03">
      <w:pPr>
        <w:tabs>
          <w:tab w:val="left" w:pos="3210"/>
        </w:tabs>
      </w:pPr>
    </w:p>
    <w:sectPr w:rsidR="00377B5A" w:rsidRPr="00A34F0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06F8D" w14:textId="77777777" w:rsidR="00AF4E42" w:rsidRDefault="00AF4E42" w:rsidP="00EF63D8">
      <w:pPr>
        <w:spacing w:after="0" w:line="240" w:lineRule="auto"/>
      </w:pPr>
      <w:r>
        <w:separator/>
      </w:r>
    </w:p>
  </w:endnote>
  <w:endnote w:type="continuationSeparator" w:id="0">
    <w:p w14:paraId="71546535" w14:textId="77777777" w:rsidR="00AF4E42" w:rsidRDefault="00AF4E42" w:rsidP="00EF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tencil">
    <w:panose1 w:val="040409050D0802020404"/>
    <w:charset w:val="00"/>
    <w:family w:val="decorativ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0FC0A" w14:textId="77777777" w:rsidR="00AF4E42" w:rsidRDefault="00AF4E42" w:rsidP="00EF63D8">
      <w:pPr>
        <w:spacing w:after="0" w:line="240" w:lineRule="auto"/>
      </w:pPr>
      <w:r>
        <w:separator/>
      </w:r>
    </w:p>
  </w:footnote>
  <w:footnote w:type="continuationSeparator" w:id="0">
    <w:p w14:paraId="34C2AE75" w14:textId="77777777" w:rsidR="00AF4E42" w:rsidRDefault="00AF4E42" w:rsidP="00EF6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D8F61" w14:textId="2A2E1E37" w:rsidR="00AF4E42" w:rsidRDefault="00AF4E42">
    <w:pPr>
      <w:pStyle w:val="Header"/>
    </w:pPr>
    <w:r>
      <w:t>ABE 557</w:t>
    </w:r>
    <w:r>
      <w:ptab w:relativeTo="margin" w:alignment="center" w:leader="none"/>
    </w:r>
    <w:r>
      <w:t>Fall 2018</w:t>
    </w:r>
    <w:r>
      <w:ptab w:relativeTo="margin" w:alignment="right" w:leader="none"/>
    </w:r>
    <w:r w:rsidRPr="00EF63D8">
      <w:fldChar w:fldCharType="begin"/>
    </w:r>
    <w:r w:rsidRPr="00EF63D8">
      <w:instrText xml:space="preserve"> PAGE   \* MERGEFORMAT </w:instrText>
    </w:r>
    <w:r w:rsidRPr="00EF63D8">
      <w:fldChar w:fldCharType="separate"/>
    </w:r>
    <w:r w:rsidR="0091286C">
      <w:rPr>
        <w:noProof/>
      </w:rPr>
      <w:t>2</w:t>
    </w:r>
    <w:r w:rsidRPr="00EF63D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5D7"/>
    <w:multiLevelType w:val="hybridMultilevel"/>
    <w:tmpl w:val="DD86D6E0"/>
    <w:lvl w:ilvl="0" w:tplc="A808B8B0">
      <w:start w:val="1"/>
      <w:numFmt w:val="decimal"/>
      <w:lvlText w:val="(%1)"/>
      <w:lvlJc w:val="left"/>
      <w:pPr>
        <w:ind w:left="360" w:hanging="360"/>
      </w:pPr>
      <w:rPr>
        <w:rFonts w:hint="default"/>
      </w:rPr>
    </w:lvl>
    <w:lvl w:ilvl="1" w:tplc="090C5EE8">
      <w:start w:val="1"/>
      <w:numFmt w:val="decimal"/>
      <w:lvlText w:val="(%2)"/>
      <w:lvlJc w:val="left"/>
      <w:pPr>
        <w:ind w:left="1080" w:hanging="360"/>
      </w:pPr>
      <w:rPr>
        <w:rFonts w:asciiTheme="minorHAnsi" w:eastAsiaTheme="minorHAnsi" w:hAnsiTheme="minorHAnsi"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F11A90"/>
    <w:multiLevelType w:val="hybridMultilevel"/>
    <w:tmpl w:val="D8E6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06AD4"/>
    <w:multiLevelType w:val="hybridMultilevel"/>
    <w:tmpl w:val="B7282050"/>
    <w:lvl w:ilvl="0" w:tplc="A808B8B0">
      <w:start w:val="1"/>
      <w:numFmt w:val="decimal"/>
      <w:lvlText w:val="(%1)"/>
      <w:lvlJc w:val="left"/>
      <w:pPr>
        <w:ind w:left="360" w:hanging="360"/>
      </w:pPr>
      <w:rPr>
        <w:rFonts w:hint="default"/>
      </w:rPr>
    </w:lvl>
    <w:lvl w:ilvl="1" w:tplc="090C5EE8">
      <w:start w:val="1"/>
      <w:numFmt w:val="decimal"/>
      <w:lvlText w:val="(%2)"/>
      <w:lvlJc w:val="left"/>
      <w:pPr>
        <w:ind w:left="1080" w:hanging="360"/>
      </w:pPr>
      <w:rPr>
        <w:rFonts w:asciiTheme="minorHAnsi" w:eastAsiaTheme="minorHAnsi" w:hAnsiTheme="minorHAnsi"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D600A0"/>
    <w:multiLevelType w:val="hybridMultilevel"/>
    <w:tmpl w:val="00C26C7A"/>
    <w:lvl w:ilvl="0" w:tplc="A808B8B0">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17"/>
    <w:rsid w:val="000059E1"/>
    <w:rsid w:val="00011C86"/>
    <w:rsid w:val="0006493A"/>
    <w:rsid w:val="00084ABD"/>
    <w:rsid w:val="0018185C"/>
    <w:rsid w:val="002277A7"/>
    <w:rsid w:val="00277E61"/>
    <w:rsid w:val="00284099"/>
    <w:rsid w:val="00294283"/>
    <w:rsid w:val="002B36F2"/>
    <w:rsid w:val="002C6B58"/>
    <w:rsid w:val="00331B2A"/>
    <w:rsid w:val="00341EE3"/>
    <w:rsid w:val="00377B5A"/>
    <w:rsid w:val="003A44EC"/>
    <w:rsid w:val="004113EF"/>
    <w:rsid w:val="00515030"/>
    <w:rsid w:val="00536217"/>
    <w:rsid w:val="00594847"/>
    <w:rsid w:val="005A0407"/>
    <w:rsid w:val="00617CFF"/>
    <w:rsid w:val="00637EC8"/>
    <w:rsid w:val="00642718"/>
    <w:rsid w:val="00644031"/>
    <w:rsid w:val="006615F4"/>
    <w:rsid w:val="00674AAE"/>
    <w:rsid w:val="006A5584"/>
    <w:rsid w:val="006A7AA6"/>
    <w:rsid w:val="006B45F8"/>
    <w:rsid w:val="0070113E"/>
    <w:rsid w:val="00746936"/>
    <w:rsid w:val="00776631"/>
    <w:rsid w:val="00856300"/>
    <w:rsid w:val="0087703B"/>
    <w:rsid w:val="008B7EA8"/>
    <w:rsid w:val="008C48C8"/>
    <w:rsid w:val="008C52B9"/>
    <w:rsid w:val="008D0F24"/>
    <w:rsid w:val="008F38D4"/>
    <w:rsid w:val="0091286C"/>
    <w:rsid w:val="009E66CB"/>
    <w:rsid w:val="00A33DA1"/>
    <w:rsid w:val="00A34F03"/>
    <w:rsid w:val="00A658EF"/>
    <w:rsid w:val="00AF4E42"/>
    <w:rsid w:val="00B40ACC"/>
    <w:rsid w:val="00B760A5"/>
    <w:rsid w:val="00BB0EBF"/>
    <w:rsid w:val="00C216C3"/>
    <w:rsid w:val="00C26CF9"/>
    <w:rsid w:val="00CA11E2"/>
    <w:rsid w:val="00D0243B"/>
    <w:rsid w:val="00DD5431"/>
    <w:rsid w:val="00E048AF"/>
    <w:rsid w:val="00E100B4"/>
    <w:rsid w:val="00E23211"/>
    <w:rsid w:val="00E4067A"/>
    <w:rsid w:val="00EB1942"/>
    <w:rsid w:val="00EE7B8C"/>
    <w:rsid w:val="00EF63D8"/>
    <w:rsid w:val="00F12104"/>
    <w:rsid w:val="00F300F0"/>
    <w:rsid w:val="00F452C6"/>
    <w:rsid w:val="00F5768D"/>
    <w:rsid w:val="00F9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863B"/>
  <w15:chartTrackingRefBased/>
  <w15:docId w15:val="{E507AEFF-1CA5-40C8-9A4D-A1261910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217"/>
    <w:rPr>
      <w:color w:val="0000FF"/>
      <w:u w:val="single"/>
    </w:rPr>
  </w:style>
  <w:style w:type="table" w:styleId="TableGrid">
    <w:name w:val="Table Grid"/>
    <w:basedOn w:val="TableNormal"/>
    <w:uiPriority w:val="39"/>
    <w:rsid w:val="0033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F03"/>
    <w:pPr>
      <w:ind w:left="720"/>
      <w:contextualSpacing/>
    </w:pPr>
  </w:style>
  <w:style w:type="paragraph" w:styleId="BalloonText">
    <w:name w:val="Balloon Text"/>
    <w:basedOn w:val="Normal"/>
    <w:link w:val="BalloonTextChar"/>
    <w:uiPriority w:val="99"/>
    <w:semiHidden/>
    <w:unhideWhenUsed/>
    <w:rsid w:val="00005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9E1"/>
    <w:rPr>
      <w:rFonts w:ascii="Segoe UI" w:hAnsi="Segoe UI" w:cs="Segoe UI"/>
      <w:sz w:val="18"/>
      <w:szCs w:val="18"/>
    </w:rPr>
  </w:style>
  <w:style w:type="paragraph" w:styleId="Header">
    <w:name w:val="header"/>
    <w:basedOn w:val="Normal"/>
    <w:link w:val="HeaderChar"/>
    <w:uiPriority w:val="99"/>
    <w:unhideWhenUsed/>
    <w:rsid w:val="00EF6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3D8"/>
  </w:style>
  <w:style w:type="paragraph" w:styleId="Footer">
    <w:name w:val="footer"/>
    <w:basedOn w:val="Normal"/>
    <w:link w:val="FooterChar"/>
    <w:uiPriority w:val="99"/>
    <w:unhideWhenUsed/>
    <w:rsid w:val="00EF6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to:%20jgonzalez@lyoncor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ailto:%20jgonzalez@lyoncor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47372-F345-4214-9BC6-F8C5FF174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B1254F3F</Template>
  <TotalTime>4</TotalTime>
  <Pages>4</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Joseph A</dc:creator>
  <cp:keywords/>
  <dc:description/>
  <cp:lastModifiedBy>Lyon, Joseph A</cp:lastModifiedBy>
  <cp:revision>3</cp:revision>
  <dcterms:created xsi:type="dcterms:W3CDTF">2018-09-13T16:41:00Z</dcterms:created>
  <dcterms:modified xsi:type="dcterms:W3CDTF">2018-09-13T16:45:00Z</dcterms:modified>
</cp:coreProperties>
</file>