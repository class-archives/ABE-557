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45" w:rsidRDefault="0057533B">
      <w:r>
        <w:t xml:space="preserve">GAB equation can be transformed to   Aw = f(T) </w:t>
      </w:r>
      <w:bookmarkStart w:id="0" w:name="_GoBack"/>
      <w:bookmarkEnd w:id="0"/>
    </w:p>
    <w:p w:rsidR="0057533B" w:rsidRDefault="0057533B"/>
    <w:p w:rsidR="0057533B" w:rsidRDefault="0057533B"/>
    <w:p w:rsidR="0057533B" w:rsidRDefault="0057533B">
      <w:r w:rsidRPr="0057533B">
        <w:rPr>
          <w:noProof/>
        </w:rPr>
        <w:drawing>
          <wp:inline distT="0" distB="0" distL="0" distR="0">
            <wp:extent cx="5943243" cy="697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66" cy="69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3B"/>
    <w:rsid w:val="004769CA"/>
    <w:rsid w:val="0057533B"/>
    <w:rsid w:val="008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9E17"/>
  <w15:chartTrackingRefBased/>
  <w15:docId w15:val="{A071D0A7-B2E6-4F53-AF4B-9936FEAC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629D7A38.dotm</Template>
  <TotalTime>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Okos, Martin R</dc:creator>
  <cp:keywords/>
  <dc:description/>
  <cp:lastModifiedBy>Okos, Martin R</cp:lastModifiedBy>
  <cp:revision>1</cp:revision>
  <dcterms:created xsi:type="dcterms:W3CDTF">2017-10-17T17:43:00Z</dcterms:created>
  <dcterms:modified xsi:type="dcterms:W3CDTF">2017-10-17T17:49:00Z</dcterms:modified>
</cp:coreProperties>
</file>